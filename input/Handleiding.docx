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E956A5" w14:textId="5FC0C94E" w:rsidR="00687575" w:rsidRDefault="003D3F6D" w:rsidP="003D3F6D">
      <w:pPr>
        <w:pStyle w:val="Kop1"/>
      </w:pPr>
      <w:bookmarkStart w:id="0" w:name="_Repository_word2werkversie"/>
      <w:bookmarkEnd w:id="0"/>
      <w:r>
        <w:t>Repository word2werkversie</w:t>
      </w:r>
    </w:p>
    <w:p w14:paraId="771D487C" w14:textId="024CB9D5" w:rsidR="00476F7D" w:rsidRPr="00476F7D" w:rsidRDefault="004E6924" w:rsidP="00476F7D">
      <w:r>
        <w:t xml:space="preserve">In de repository word2werkversie is een workflow ingericht waarmee u zelf word-bestanden om kunt zetten naar een respec-werkversies. </w:t>
      </w:r>
      <w:r w:rsidR="00476F7D">
        <w:t>U heeft hiervoor een lokale kopie van de repository nodig.</w:t>
      </w:r>
    </w:p>
    <w:p w14:paraId="0209AAC7" w14:textId="520D7290" w:rsidR="00763878" w:rsidRDefault="004E6924" w:rsidP="004E6924">
      <w:pPr>
        <w:pStyle w:val="Kop2"/>
      </w:pPr>
      <w:r>
        <w:t>De repository klonen</w:t>
      </w:r>
    </w:p>
    <w:p w14:paraId="1D4C6A16" w14:textId="796D82FA" w:rsidR="00010F8A" w:rsidRPr="00010F8A" w:rsidRDefault="00010F8A" w:rsidP="00010F8A">
      <w:r>
        <w:t>Een handige applicatie voor het beheer van uw GitHub-repositories is GitHub Desktop.</w:t>
      </w:r>
    </w:p>
    <w:p w14:paraId="789BCD6E" w14:textId="7946AACD" w:rsidR="003D3F6D" w:rsidRDefault="00763878" w:rsidP="00010F8A">
      <w:pPr>
        <w:spacing w:before="280" w:after="280"/>
      </w:pPr>
      <w:r w:rsidRPr="00763878">
        <w:rPr>
          <w:noProof/>
        </w:rPr>
        <w:drawing>
          <wp:inline distT="0" distB="0" distL="0" distR="0" wp14:anchorId="376A5B8F" wp14:editId="7D5D6E34">
            <wp:extent cx="5400040" cy="3037840"/>
            <wp:effectExtent l="0" t="0" r="0" b="0"/>
            <wp:docPr id="1" name="Afbeelding 1"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 schermafbeelding, monitor&#10;&#10;Automatisch gegenereerde beschrijving"/>
                    <pic:cNvPicPr/>
                  </pic:nvPicPr>
                  <pic:blipFill>
                    <a:blip r:embed="rId8"/>
                    <a:stretch>
                      <a:fillRect/>
                    </a:stretch>
                  </pic:blipFill>
                  <pic:spPr>
                    <a:xfrm>
                      <a:off x="0" y="0"/>
                      <a:ext cx="5400040" cy="3037840"/>
                    </a:xfrm>
                    <a:prstGeom prst="rect">
                      <a:avLst/>
                    </a:prstGeom>
                  </pic:spPr>
                </pic:pic>
              </a:graphicData>
            </a:graphic>
          </wp:inline>
        </w:drawing>
      </w:r>
    </w:p>
    <w:p w14:paraId="27136F96" w14:textId="609B6FD4" w:rsidR="00010F8A" w:rsidRDefault="00010F8A" w:rsidP="00010F8A">
      <w:pPr>
        <w:pStyle w:val="Figuurbijschrift"/>
      </w:pPr>
      <w:r>
        <w:t>Toevoegen van een repository</w:t>
      </w:r>
    </w:p>
    <w:p w14:paraId="461E0FAD" w14:textId="253AAE63" w:rsidR="00010F8A" w:rsidRDefault="00010F8A" w:rsidP="00010F8A">
      <w:pPr>
        <w:spacing w:before="280" w:after="280"/>
      </w:pPr>
      <w:r w:rsidRPr="00010F8A">
        <w:rPr>
          <w:noProof/>
        </w:rPr>
        <w:drawing>
          <wp:inline distT="0" distB="0" distL="0" distR="0" wp14:anchorId="208E8DFF" wp14:editId="2453C556">
            <wp:extent cx="5400040" cy="303784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37840"/>
                    </a:xfrm>
                    <a:prstGeom prst="rect">
                      <a:avLst/>
                    </a:prstGeom>
                  </pic:spPr>
                </pic:pic>
              </a:graphicData>
            </a:graphic>
          </wp:inline>
        </w:drawing>
      </w:r>
    </w:p>
    <w:p w14:paraId="5740DDB6" w14:textId="00BC14AC" w:rsidR="00010F8A" w:rsidRDefault="00010F8A" w:rsidP="00010F8A">
      <w:pPr>
        <w:pStyle w:val="Figuurbijschrift"/>
      </w:pPr>
      <w:r>
        <w:t>Zoek repository word2werkversie</w:t>
      </w:r>
    </w:p>
    <w:p w14:paraId="4A71B4F8" w14:textId="271B4D33" w:rsidR="00010F8A" w:rsidRDefault="00C176A9" w:rsidP="00010F8A">
      <w:r>
        <w:lastRenderedPageBreak/>
        <w:t>Hiermee worden alle benodigde bestanden lokaal opgeslagen. De map word2werkversie/input bevat het sjabloon respec.dotm en het te converteren word-bestand. Er mag maar één docx-bestand in de map staan.</w:t>
      </w:r>
      <w:r w:rsidR="00324635">
        <w:t xml:space="preserve"> </w:t>
      </w:r>
      <w:r w:rsidR="00765277">
        <w:t>Houd er rekening mee dat meer gebruikers de repository gebruiken. Uw word-bestand wordt dan verwijderd.</w:t>
      </w:r>
    </w:p>
    <w:p w14:paraId="6417117B" w14:textId="0B35C529" w:rsidR="00C176A9" w:rsidRDefault="00C176A9" w:rsidP="00C176A9">
      <w:pPr>
        <w:pStyle w:val="Kop2"/>
      </w:pPr>
      <w:r>
        <w:t>Een word-bestan</w:t>
      </w:r>
      <w:r w:rsidR="00C01ED6">
        <w:t xml:space="preserve">d </w:t>
      </w:r>
      <w:r>
        <w:t>pushen</w:t>
      </w:r>
    </w:p>
    <w:p w14:paraId="2856AA02" w14:textId="559E8349" w:rsidR="00C176A9" w:rsidRDefault="00C176A9" w:rsidP="00C176A9">
      <w:r>
        <w:t xml:space="preserve">De repository word2werkversie bevat een action dat </w:t>
      </w:r>
      <w:r w:rsidR="00046201">
        <w:t>het gepushte word-bestand omzet naar respec-bestanden en deze plaatst in een GitHub-repository.</w:t>
      </w:r>
    </w:p>
    <w:p w14:paraId="64EB3AC4" w14:textId="6DA729F5" w:rsidR="00046201" w:rsidRDefault="003D5788" w:rsidP="003D5788">
      <w:pPr>
        <w:spacing w:before="280" w:after="280"/>
      </w:pPr>
      <w:r w:rsidRPr="003D5788">
        <w:rPr>
          <w:noProof/>
        </w:rPr>
        <w:drawing>
          <wp:inline distT="0" distB="0" distL="0" distR="0" wp14:anchorId="08B8A4C3" wp14:editId="176C68D0">
            <wp:extent cx="5400040" cy="3037840"/>
            <wp:effectExtent l="0" t="0" r="0" b="0"/>
            <wp:docPr id="3" name="Afbeelding 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10;&#10;Automatisch gegenereerde beschrijving"/>
                    <pic:cNvPicPr/>
                  </pic:nvPicPr>
                  <pic:blipFill>
                    <a:blip r:embed="rId10"/>
                    <a:stretch>
                      <a:fillRect/>
                    </a:stretch>
                  </pic:blipFill>
                  <pic:spPr>
                    <a:xfrm>
                      <a:off x="0" y="0"/>
                      <a:ext cx="5400040" cy="3037840"/>
                    </a:xfrm>
                    <a:prstGeom prst="rect">
                      <a:avLst/>
                    </a:prstGeom>
                  </pic:spPr>
                </pic:pic>
              </a:graphicData>
            </a:graphic>
          </wp:inline>
        </w:drawing>
      </w:r>
    </w:p>
    <w:p w14:paraId="41017F5C" w14:textId="4E5912B4" w:rsidR="003D5788" w:rsidRDefault="00C01ED6" w:rsidP="003D5788">
      <w:pPr>
        <w:pStyle w:val="Figuurbijschrift"/>
      </w:pPr>
      <w:r>
        <w:t>Commit het word-bestand</w:t>
      </w:r>
    </w:p>
    <w:p w14:paraId="767DA474" w14:textId="4A2F58BC" w:rsidR="003D5788" w:rsidRDefault="003D5788" w:rsidP="003D5788">
      <w:pPr>
        <w:spacing w:before="280" w:after="280"/>
      </w:pPr>
      <w:r w:rsidRPr="003D5788">
        <w:rPr>
          <w:noProof/>
        </w:rPr>
        <w:drawing>
          <wp:inline distT="0" distB="0" distL="0" distR="0" wp14:anchorId="25CF195D" wp14:editId="53E0AF05">
            <wp:extent cx="5400040" cy="3037840"/>
            <wp:effectExtent l="0" t="0" r="0" b="0"/>
            <wp:docPr id="4" name="Afbeelding 4" descr="Afbeelding met tekst, schermafbeelding, monitor,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 schermafbeelding, monitor, scherm&#10;&#10;Automatisch gegenereerde beschrijving"/>
                    <pic:cNvPicPr/>
                  </pic:nvPicPr>
                  <pic:blipFill>
                    <a:blip r:embed="rId11"/>
                    <a:stretch>
                      <a:fillRect/>
                    </a:stretch>
                  </pic:blipFill>
                  <pic:spPr>
                    <a:xfrm>
                      <a:off x="0" y="0"/>
                      <a:ext cx="5400040" cy="3037840"/>
                    </a:xfrm>
                    <a:prstGeom prst="rect">
                      <a:avLst/>
                    </a:prstGeom>
                  </pic:spPr>
                </pic:pic>
              </a:graphicData>
            </a:graphic>
          </wp:inline>
        </w:drawing>
      </w:r>
    </w:p>
    <w:p w14:paraId="156BF9DE" w14:textId="570D0F47" w:rsidR="00C01ED6" w:rsidRDefault="00C01ED6" w:rsidP="00C01ED6">
      <w:pPr>
        <w:pStyle w:val="Figuurbijschrift"/>
      </w:pPr>
      <w:r>
        <w:t xml:space="preserve">Push </w:t>
      </w:r>
      <w:r w:rsidR="00650492">
        <w:t>het word-bestand</w:t>
      </w:r>
    </w:p>
    <w:p w14:paraId="2B1009A9" w14:textId="3D520E0F" w:rsidR="005973D0" w:rsidRDefault="005973D0" w:rsidP="005973D0">
      <w:r>
        <w:lastRenderedPageBreak/>
        <w:t>Na de push start op de GitHub-repository een action dat de transformatie uitvoert.</w:t>
      </w:r>
    </w:p>
    <w:p w14:paraId="2563816A" w14:textId="0B735FF1" w:rsidR="005973D0" w:rsidRDefault="005973D0" w:rsidP="005973D0">
      <w:pPr>
        <w:spacing w:before="280" w:after="280"/>
      </w:pPr>
      <w:r w:rsidRPr="005973D0">
        <w:rPr>
          <w:noProof/>
        </w:rPr>
        <w:drawing>
          <wp:inline distT="0" distB="0" distL="0" distR="0" wp14:anchorId="52F393C8" wp14:editId="0C7EB82D">
            <wp:extent cx="5400040" cy="3037840"/>
            <wp:effectExtent l="0" t="0" r="0" b="0"/>
            <wp:docPr id="5" name="Afbeelding 5" descr="Afbeelding met tekst, schermafbeelding,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 schermafbeelding, binnen&#10;&#10;Automatisch gegenereerde beschrijving"/>
                    <pic:cNvPicPr/>
                  </pic:nvPicPr>
                  <pic:blipFill>
                    <a:blip r:embed="rId12"/>
                    <a:stretch>
                      <a:fillRect/>
                    </a:stretch>
                  </pic:blipFill>
                  <pic:spPr>
                    <a:xfrm>
                      <a:off x="0" y="0"/>
                      <a:ext cx="5400040" cy="3037840"/>
                    </a:xfrm>
                    <a:prstGeom prst="rect">
                      <a:avLst/>
                    </a:prstGeom>
                  </pic:spPr>
                </pic:pic>
              </a:graphicData>
            </a:graphic>
          </wp:inline>
        </w:drawing>
      </w:r>
    </w:p>
    <w:p w14:paraId="64344E7B" w14:textId="71AC4D16" w:rsidR="005973D0" w:rsidRDefault="005973D0" w:rsidP="005973D0">
      <w:pPr>
        <w:pStyle w:val="Figuurbijschrift"/>
      </w:pPr>
      <w:r>
        <w:t>Overzicht van uitgevoerde transformaties</w:t>
      </w:r>
    </w:p>
    <w:p w14:paraId="7A162905" w14:textId="7198C26A" w:rsidR="005973D0" w:rsidRDefault="005973D0" w:rsidP="005973D0">
      <w:pPr>
        <w:spacing w:before="280" w:after="280"/>
      </w:pPr>
      <w:r w:rsidRPr="005973D0">
        <w:rPr>
          <w:noProof/>
        </w:rPr>
        <w:drawing>
          <wp:inline distT="0" distB="0" distL="0" distR="0" wp14:anchorId="533F0923" wp14:editId="798800EF">
            <wp:extent cx="5400040" cy="3037840"/>
            <wp:effectExtent l="0" t="0" r="0" b="0"/>
            <wp:docPr id="6" name="Afbeelding 6" descr="Afbeelding met tekst, schermafbeelding, monitor,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ekst, schermafbeelding, monitor, binnen&#10;&#10;Automatisch gegenereerde beschrijving"/>
                    <pic:cNvPicPr/>
                  </pic:nvPicPr>
                  <pic:blipFill>
                    <a:blip r:embed="rId13"/>
                    <a:stretch>
                      <a:fillRect/>
                    </a:stretch>
                  </pic:blipFill>
                  <pic:spPr>
                    <a:xfrm>
                      <a:off x="0" y="0"/>
                      <a:ext cx="5400040" cy="3037840"/>
                    </a:xfrm>
                    <a:prstGeom prst="rect">
                      <a:avLst/>
                    </a:prstGeom>
                  </pic:spPr>
                </pic:pic>
              </a:graphicData>
            </a:graphic>
          </wp:inline>
        </w:drawing>
      </w:r>
    </w:p>
    <w:p w14:paraId="0C674470" w14:textId="653E9CAD" w:rsidR="005973D0" w:rsidRDefault="005973D0" w:rsidP="005973D0">
      <w:pPr>
        <w:pStyle w:val="Figuurbijschrift"/>
      </w:pPr>
      <w:r>
        <w:t>De nieuwe repository</w:t>
      </w:r>
    </w:p>
    <w:p w14:paraId="2E0D7CE1" w14:textId="1A7B6A55" w:rsidR="005973D0" w:rsidRDefault="00355540" w:rsidP="005659BB">
      <w:pPr>
        <w:spacing w:before="280" w:after="280"/>
      </w:pPr>
      <w:r w:rsidRPr="00355540">
        <w:rPr>
          <w:noProof/>
        </w:rPr>
        <w:lastRenderedPageBreak/>
        <w:drawing>
          <wp:inline distT="0" distB="0" distL="0" distR="0" wp14:anchorId="0BAB035E" wp14:editId="197D4F81">
            <wp:extent cx="5400040" cy="2868930"/>
            <wp:effectExtent l="0" t="0" r="0" b="7620"/>
            <wp:docPr id="1228268902" name="Afbeelding 1" descr="Afbeelding met tekst, schermopname, softwar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68902" name="Afbeelding 1" descr="Afbeelding met tekst, schermopname, software, Webpagina&#10;&#10;Automatisch gegenereerde beschrijving"/>
                    <pic:cNvPicPr/>
                  </pic:nvPicPr>
                  <pic:blipFill>
                    <a:blip r:embed="rId14"/>
                    <a:stretch>
                      <a:fillRect/>
                    </a:stretch>
                  </pic:blipFill>
                  <pic:spPr>
                    <a:xfrm>
                      <a:off x="0" y="0"/>
                      <a:ext cx="5400040" cy="2868930"/>
                    </a:xfrm>
                    <a:prstGeom prst="rect">
                      <a:avLst/>
                    </a:prstGeom>
                  </pic:spPr>
                </pic:pic>
              </a:graphicData>
            </a:graphic>
          </wp:inline>
        </w:drawing>
      </w:r>
    </w:p>
    <w:p w14:paraId="039636D0" w14:textId="397988FE" w:rsidR="005659BB" w:rsidRDefault="005659BB" w:rsidP="005659BB">
      <w:pPr>
        <w:pStyle w:val="Figuurbijschrift"/>
      </w:pPr>
      <w:r>
        <w:t>De pages-variant</w:t>
      </w:r>
    </w:p>
    <w:p w14:paraId="06895138" w14:textId="72965509" w:rsidR="005659BB" w:rsidRDefault="005659BB" w:rsidP="00111945">
      <w:pPr>
        <w:pStyle w:val="Kop1"/>
      </w:pPr>
      <w:r>
        <w:lastRenderedPageBreak/>
        <w:t>Koppelen aan het sjabloon</w:t>
      </w:r>
    </w:p>
    <w:p w14:paraId="3BBF8486" w14:textId="021B1B67" w:rsidR="0065262A" w:rsidRDefault="005659BB" w:rsidP="005659BB">
      <w:r>
        <w:t xml:space="preserve">Een bestaand word-bestand moet gekoppeld worden aan sjabloon respec.dotm. </w:t>
      </w:r>
      <w:r w:rsidR="0065262A">
        <w:t>Hiervoor zijn in word verschillende stappen nodig.</w:t>
      </w:r>
    </w:p>
    <w:p w14:paraId="64F6E9E0" w14:textId="59CD1801" w:rsidR="0065262A" w:rsidRDefault="0065262A" w:rsidP="0065262A">
      <w:pPr>
        <w:numPr>
          <w:ilvl w:val="0"/>
          <w:numId w:val="5"/>
        </w:numPr>
        <w:ind w:left="284" w:hanging="284"/>
      </w:pPr>
      <w:r>
        <w:t>Voeg aan het menu optie ‘Ontwikkelaars’ toe. Dit is een eenmalige handeling.</w:t>
      </w:r>
    </w:p>
    <w:p w14:paraId="2C1EC9FB" w14:textId="730129C9" w:rsidR="0065262A" w:rsidRDefault="0065262A" w:rsidP="0065262A">
      <w:pPr>
        <w:numPr>
          <w:ilvl w:val="0"/>
          <w:numId w:val="5"/>
        </w:numPr>
        <w:ind w:left="284" w:hanging="284"/>
      </w:pPr>
      <w:r>
        <w:t xml:space="preserve">Koppel het </w:t>
      </w:r>
      <w:r w:rsidR="00897815">
        <w:t>word-bestand aan het sjabloon.</w:t>
      </w:r>
    </w:p>
    <w:p w14:paraId="0EAD031A" w14:textId="301DA2A4" w:rsidR="00897815" w:rsidRDefault="00897815" w:rsidP="0065262A">
      <w:pPr>
        <w:numPr>
          <w:ilvl w:val="0"/>
          <w:numId w:val="5"/>
        </w:numPr>
        <w:ind w:left="284" w:hanging="284"/>
      </w:pPr>
      <w:r>
        <w:t>Vul alle benodigde metadata in.</w:t>
      </w:r>
    </w:p>
    <w:p w14:paraId="6557F24B" w14:textId="769975B6" w:rsidR="00897815" w:rsidRDefault="00897815" w:rsidP="00897815">
      <w:pPr>
        <w:pStyle w:val="Kop2"/>
      </w:pPr>
      <w:r>
        <w:t>Optie ‘Ontwikkelaars’ toevoegen</w:t>
      </w:r>
    </w:p>
    <w:p w14:paraId="7845CEA9" w14:textId="60F5F7AE" w:rsidR="001E6925" w:rsidRPr="001E6925" w:rsidRDefault="001E6925" w:rsidP="001E6925">
      <w:r>
        <w:t>Standaard staat in word de optie ‘Ontwikkelaars’ uit. Deze zet u aan bij menu-optie ‘Bestand’, ‘Opties’. Bij ‘Lint aanpassen’ vinkt u optie ‘Ontwikkelaars’ aan</w:t>
      </w:r>
      <w:r w:rsidR="00344CAC">
        <w:t>. Deze verschijnt dan in het menu.</w:t>
      </w:r>
    </w:p>
    <w:p w14:paraId="60B3A430" w14:textId="0D94D2F5" w:rsidR="00897815" w:rsidRDefault="00050F8E" w:rsidP="00344CAC">
      <w:pPr>
        <w:spacing w:before="280" w:after="280"/>
      </w:pPr>
      <w:r w:rsidRPr="00050F8E">
        <w:rPr>
          <w:noProof/>
        </w:rPr>
        <w:drawing>
          <wp:inline distT="0" distB="0" distL="0" distR="0" wp14:anchorId="216DC5F1" wp14:editId="3E5C71A2">
            <wp:extent cx="5400040" cy="3907155"/>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907155"/>
                    </a:xfrm>
                    <a:prstGeom prst="rect">
                      <a:avLst/>
                    </a:prstGeom>
                  </pic:spPr>
                </pic:pic>
              </a:graphicData>
            </a:graphic>
          </wp:inline>
        </w:drawing>
      </w:r>
    </w:p>
    <w:p w14:paraId="3E8C1284" w14:textId="72EBD4A4" w:rsidR="00344CAC" w:rsidRDefault="00344CAC" w:rsidP="00344CAC">
      <w:pPr>
        <w:pStyle w:val="Figuurbijschrift"/>
      </w:pPr>
      <w:r>
        <w:t>Vink optie ‘Ontwikkelaars’ aan</w:t>
      </w:r>
    </w:p>
    <w:p w14:paraId="5C4981C0" w14:textId="4541844B" w:rsidR="00344CAC" w:rsidRDefault="00050F8E" w:rsidP="00050F8E">
      <w:pPr>
        <w:pStyle w:val="Kop2"/>
      </w:pPr>
      <w:r>
        <w:t>Aan het sjabloon koppelen</w:t>
      </w:r>
    </w:p>
    <w:p w14:paraId="7D7D0E87" w14:textId="6FFE557F" w:rsidR="00050F8E" w:rsidRDefault="004A5F8B" w:rsidP="00050F8E">
      <w:r>
        <w:t>Bij menu-optie ‘Onwikkelaars’ ziet u in de werkbalk rechts de optie ‘Documentsjabloon’. Als u deze selecteert, krijgt u het volgende scherm.</w:t>
      </w:r>
    </w:p>
    <w:p w14:paraId="0B22EB71" w14:textId="4EB901A2" w:rsidR="004A5F8B" w:rsidRDefault="004A5F8B" w:rsidP="0089227D">
      <w:pPr>
        <w:spacing w:before="280" w:after="280"/>
      </w:pPr>
      <w:r w:rsidRPr="004A5F8B">
        <w:rPr>
          <w:noProof/>
        </w:rPr>
        <w:lastRenderedPageBreak/>
        <w:drawing>
          <wp:inline distT="0" distB="0" distL="0" distR="0" wp14:anchorId="14F896A7" wp14:editId="5A4A959F">
            <wp:extent cx="5400040" cy="303784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7840"/>
                    </a:xfrm>
                    <a:prstGeom prst="rect">
                      <a:avLst/>
                    </a:prstGeom>
                  </pic:spPr>
                </pic:pic>
              </a:graphicData>
            </a:graphic>
          </wp:inline>
        </w:drawing>
      </w:r>
    </w:p>
    <w:p w14:paraId="2A8090F3" w14:textId="5B59AA51" w:rsidR="0089227D" w:rsidRDefault="0089227D" w:rsidP="0089227D">
      <w:pPr>
        <w:pStyle w:val="Figuurbijschrift"/>
      </w:pPr>
      <w:r>
        <w:t>Scherm ‘Sjablonen en invoegtoepassingen’</w:t>
      </w:r>
    </w:p>
    <w:p w14:paraId="4824C566" w14:textId="0BBA3A2E" w:rsidR="00800697" w:rsidRDefault="0089227D" w:rsidP="0089227D">
      <w:r>
        <w:t>Met ‘Bijvoegen’ selecteert u sjabloon respec.dotm in de map ‘input’ van uw lokale repository.</w:t>
      </w:r>
      <w:r w:rsidR="00765464">
        <w:t xml:space="preserve"> </w:t>
      </w:r>
      <w:r w:rsidR="00800697">
        <w:t xml:space="preserve">Met de optie ‘Stijlen van het document automatisch bijwerken’ kunt u de stijlen in het document overschrijven door de stijlen in het sjabloon. Dit heeft voordelen omdat u daarmee automatische nummeringen in de koppenstructuur importeert, maar heeft als nadeel dat uw vormgeving </w:t>
      </w:r>
      <w:r w:rsidR="00765464">
        <w:t>waarschijnlijk</w:t>
      </w:r>
      <w:r w:rsidR="00800697">
        <w:t xml:space="preserve"> wijzigt</w:t>
      </w:r>
      <w:r w:rsidR="00765464">
        <w:t>.</w:t>
      </w:r>
    </w:p>
    <w:p w14:paraId="0DF4D734" w14:textId="77777777" w:rsidR="00765464" w:rsidRDefault="00765464" w:rsidP="0089227D">
      <w:r>
        <w:t>Nadat u het document heeft gekoppeld aan het sjabloon zijn er twee belangrijke aanpassingen:</w:t>
      </w:r>
    </w:p>
    <w:p w14:paraId="2AAAC2EE" w14:textId="1E5D4F12" w:rsidR="00765464" w:rsidRDefault="00765464" w:rsidP="00490D5E">
      <w:pPr>
        <w:numPr>
          <w:ilvl w:val="0"/>
          <w:numId w:val="9"/>
        </w:numPr>
        <w:ind w:left="284" w:hanging="284"/>
      </w:pPr>
      <w:r w:rsidRPr="00765464">
        <w:t>Er verschijnt een nieuwe menu-optie ‘Respec’.</w:t>
      </w:r>
    </w:p>
    <w:p w14:paraId="7CAF1617" w14:textId="0B01978F" w:rsidR="00765464" w:rsidRDefault="00765464" w:rsidP="00490D5E">
      <w:pPr>
        <w:numPr>
          <w:ilvl w:val="0"/>
          <w:numId w:val="9"/>
        </w:numPr>
        <w:ind w:left="284" w:hanging="284"/>
      </w:pPr>
      <w:r>
        <w:t>De optie ‘Plakken’ voegt alleen nog niet-opgemaakte Unicode-tekst toe. U kunt dit omzeilen met de optie ‘Plakken speciaal’ (Alt+Ctrl+V). Hiermee kunt u opgemaakte tekst toevoegen.</w:t>
      </w:r>
    </w:p>
    <w:p w14:paraId="6197C074" w14:textId="0F4F6032" w:rsidR="000D1601" w:rsidRDefault="000D1601" w:rsidP="000D1601">
      <w:pPr>
        <w:pStyle w:val="Kop2"/>
      </w:pPr>
      <w:r>
        <w:t>Benodigde metadata toevoegen</w:t>
      </w:r>
    </w:p>
    <w:p w14:paraId="02357463" w14:textId="3D8EDB75" w:rsidR="009842CF" w:rsidRDefault="000F4A27" w:rsidP="000D1601">
      <w:r>
        <w:t>Om het word-bestand goed te kunnen transformeren naar een nieuwe respec-werkversie moet u metadata meegeven. Hiervoor heeft de respec-werkbal</w:t>
      </w:r>
      <w:r w:rsidR="00A66EDF">
        <w:t>k links de optie ‘Document’.</w:t>
      </w:r>
    </w:p>
    <w:p w14:paraId="2C85E0B6" w14:textId="29D79BB6" w:rsidR="0094622A" w:rsidRDefault="00CA1CE5" w:rsidP="0094622A">
      <w:pPr>
        <w:spacing w:before="280" w:after="280"/>
      </w:pPr>
      <w:r>
        <w:rPr>
          <w:noProof/>
        </w:rPr>
        <w:lastRenderedPageBreak/>
        <w:drawing>
          <wp:inline distT="0" distB="0" distL="0" distR="0" wp14:anchorId="4F7D4D17" wp14:editId="5CEF782F">
            <wp:extent cx="5400040" cy="3037840"/>
            <wp:effectExtent l="0" t="0" r="0" b="0"/>
            <wp:docPr id="17" name="Afbeelding 1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10;&#10;Automatisch gegenereerde beschrijving"/>
                    <pic:cNvPicPr/>
                  </pic:nvPicPr>
                  <pic:blipFill>
                    <a:blip r:embed="rId17"/>
                    <a:stretch>
                      <a:fillRect/>
                    </a:stretch>
                  </pic:blipFill>
                  <pic:spPr>
                    <a:xfrm>
                      <a:off x="0" y="0"/>
                      <a:ext cx="5400040" cy="3037840"/>
                    </a:xfrm>
                    <a:prstGeom prst="rect">
                      <a:avLst/>
                    </a:prstGeom>
                  </pic:spPr>
                </pic:pic>
              </a:graphicData>
            </a:graphic>
          </wp:inline>
        </w:drawing>
      </w:r>
    </w:p>
    <w:p w14:paraId="67059D42" w14:textId="574ECB92" w:rsidR="0094622A" w:rsidRDefault="0094622A" w:rsidP="0094622A">
      <w:pPr>
        <w:pStyle w:val="Figuurbijschrift"/>
      </w:pPr>
      <w:bookmarkStart w:id="1" w:name="_Ref124667820"/>
      <w:r>
        <w:t>Het voorblad wordt ‘gevoed’ vanuit scherm ‘Document’</w:t>
      </w:r>
      <w:bookmarkEnd w:id="1"/>
    </w:p>
    <w:p w14:paraId="36478F31" w14:textId="5177CA3C" w:rsidR="00DE28B6" w:rsidRDefault="00AC52D1" w:rsidP="00AC52D1">
      <w:pPr>
        <w:pStyle w:val="Kop3"/>
      </w:pPr>
      <w:r>
        <w:t>Tabblad ‘Publicatie’</w:t>
      </w:r>
    </w:p>
    <w:p w14:paraId="7B963AAE" w14:textId="2362067B" w:rsidR="007C1695" w:rsidRDefault="007C1695" w:rsidP="007C1695">
      <w:r>
        <w:t>Voor de publicatie zijn onderstaande gegevens van belang</w:t>
      </w:r>
      <w:r w:rsidR="001A0801">
        <w:t xml:space="preserve"> (zie </w:t>
      </w:r>
      <w:r w:rsidR="001A0801">
        <w:fldChar w:fldCharType="begin"/>
      </w:r>
      <w:r w:rsidR="001A0801">
        <w:instrText xml:space="preserve"> REF _Ref124667820 \r \h </w:instrText>
      </w:r>
      <w:r w:rsidR="001A0801">
        <w:fldChar w:fldCharType="separate"/>
      </w:r>
      <w:r w:rsidR="009A7620">
        <w:t>Figuur 10</w:t>
      </w:r>
      <w:r w:rsidR="001A0801">
        <w:fldChar w:fldCharType="end"/>
      </w:r>
      <w:r w:rsidR="001A0801">
        <w:t>).</w:t>
      </w:r>
    </w:p>
    <w:p w14:paraId="768A681C" w14:textId="64BCEBF5" w:rsidR="007C1695" w:rsidRDefault="00243334" w:rsidP="0094622A">
      <w:pPr>
        <w:numPr>
          <w:ilvl w:val="0"/>
          <w:numId w:val="8"/>
        </w:numPr>
        <w:ind w:left="284" w:hanging="284"/>
      </w:pPr>
      <w:r>
        <w:t>T</w:t>
      </w:r>
      <w:r w:rsidR="007C1695">
        <w:t>itel</w:t>
      </w:r>
      <w:r w:rsidR="0094622A">
        <w:t xml:space="preserve"> (1)</w:t>
      </w:r>
      <w:r w:rsidR="007C1695">
        <w:t xml:space="preserve"> wordt gebruikt in het voorwerk van de publicatie</w:t>
      </w:r>
      <w:r w:rsidR="0094622A">
        <w:t>.</w:t>
      </w:r>
    </w:p>
    <w:p w14:paraId="69061FCC" w14:textId="41759FB5" w:rsidR="0094622A" w:rsidRDefault="00243334" w:rsidP="0094622A">
      <w:pPr>
        <w:numPr>
          <w:ilvl w:val="0"/>
          <w:numId w:val="8"/>
        </w:numPr>
        <w:ind w:left="284" w:hanging="284"/>
      </w:pPr>
      <w:r>
        <w:t>S</w:t>
      </w:r>
      <w:r w:rsidR="0094622A">
        <w:t>ubtitel (2) is optioneel.</w:t>
      </w:r>
    </w:p>
    <w:p w14:paraId="6DF92445" w14:textId="41CC8261" w:rsidR="0094622A" w:rsidRDefault="00243334" w:rsidP="0094622A">
      <w:pPr>
        <w:numPr>
          <w:ilvl w:val="0"/>
          <w:numId w:val="8"/>
        </w:numPr>
        <w:ind w:left="284" w:hanging="284"/>
      </w:pPr>
      <w:r>
        <w:t>I</w:t>
      </w:r>
      <w:r w:rsidR="0094622A">
        <w:t>dentifier wordt gebruikt in verschillende url’s. Als de identifier is weggelaten wordt er een uri-bestendige variant van de titel als identifier gebruikt.</w:t>
      </w:r>
    </w:p>
    <w:p w14:paraId="5FD31CEA" w14:textId="25443C57" w:rsidR="0094622A" w:rsidRDefault="00243334" w:rsidP="0094622A">
      <w:pPr>
        <w:numPr>
          <w:ilvl w:val="0"/>
          <w:numId w:val="8"/>
        </w:numPr>
        <w:ind w:left="284" w:hanging="284"/>
      </w:pPr>
      <w:r>
        <w:t>D</w:t>
      </w:r>
      <w:r w:rsidR="0094622A">
        <w:t>omein verwijst naar het project. In dit geval is er geen domein.</w:t>
      </w:r>
      <w:r>
        <w:t xml:space="preserve"> Het domein is heel belangrijk in de opbouw van de url’s.</w:t>
      </w:r>
    </w:p>
    <w:p w14:paraId="7AB6CF8C" w14:textId="61C3DC8F" w:rsidR="001C2D96" w:rsidRDefault="001C2D96" w:rsidP="0094622A">
      <w:pPr>
        <w:numPr>
          <w:ilvl w:val="0"/>
          <w:numId w:val="8"/>
        </w:numPr>
        <w:ind w:left="284" w:hanging="284"/>
      </w:pPr>
      <w:r>
        <w:t>Status (4) van het document geeft aan in welk stadium de publicatie is.</w:t>
      </w:r>
    </w:p>
    <w:p w14:paraId="31F14CD1" w14:textId="45CB9EA9" w:rsidR="001C2D96" w:rsidRDefault="001C2D96" w:rsidP="0094622A">
      <w:pPr>
        <w:numPr>
          <w:ilvl w:val="0"/>
          <w:numId w:val="8"/>
        </w:numPr>
        <w:ind w:left="284" w:hanging="284"/>
      </w:pPr>
      <w:r>
        <w:t>Type (5) geeft het type publicatie aan.</w:t>
      </w:r>
    </w:p>
    <w:p w14:paraId="2F92970E" w14:textId="5A630BA9" w:rsidR="00243334" w:rsidRDefault="00243334" w:rsidP="0094622A">
      <w:pPr>
        <w:numPr>
          <w:ilvl w:val="0"/>
          <w:numId w:val="8"/>
        </w:numPr>
        <w:ind w:left="284" w:hanging="284"/>
      </w:pPr>
      <w:r>
        <w:t>Licentie (14) geeft aan onder welke licentie het document wordt gepubliceerd.</w:t>
      </w:r>
    </w:p>
    <w:p w14:paraId="24C330CE" w14:textId="691F9D5F" w:rsidR="00243334" w:rsidRDefault="00243334" w:rsidP="0094622A">
      <w:pPr>
        <w:numPr>
          <w:ilvl w:val="0"/>
          <w:numId w:val="8"/>
        </w:numPr>
        <w:ind w:left="284" w:hanging="284"/>
      </w:pPr>
      <w:r>
        <w:t>Publicatiedatum (7) wordt gebruikt als versie-aanduiding in de url.</w:t>
      </w:r>
    </w:p>
    <w:p w14:paraId="3CBDE650" w14:textId="404CB39C" w:rsidR="00243334" w:rsidRDefault="00243334" w:rsidP="0094622A">
      <w:pPr>
        <w:numPr>
          <w:ilvl w:val="0"/>
          <w:numId w:val="8"/>
        </w:numPr>
        <w:ind w:left="284" w:hanging="284"/>
      </w:pPr>
      <w:r>
        <w:t>Voorgaande publicatiedatum (9) wordt gebruikt als versie-aanduiding in de url van de vorige versie. Als deze wordt weggelaten, dan wordt ‘Vorige versie’ niet getoond.</w:t>
      </w:r>
    </w:p>
    <w:p w14:paraId="59933585" w14:textId="412451AE" w:rsidR="00A508E4" w:rsidRDefault="00A508E4" w:rsidP="0094622A">
      <w:pPr>
        <w:numPr>
          <w:ilvl w:val="0"/>
          <w:numId w:val="8"/>
        </w:numPr>
        <w:ind w:left="284" w:hanging="284"/>
      </w:pPr>
      <w:r>
        <w:t>Status van de voorgaande publicatie wordt gebruikt om de url samen te stellen.</w:t>
      </w:r>
    </w:p>
    <w:p w14:paraId="295E5CE6" w14:textId="654AE7E4" w:rsidR="00A508E4" w:rsidRPr="007C1695" w:rsidRDefault="00A508E4" w:rsidP="0094622A">
      <w:pPr>
        <w:numPr>
          <w:ilvl w:val="0"/>
          <w:numId w:val="8"/>
        </w:numPr>
        <w:ind w:left="284" w:hanging="284"/>
      </w:pPr>
      <w:r>
        <w:t>GitHub geeft aan of het blok ‘Doe mee’ (13) wordt getoond.</w:t>
      </w:r>
    </w:p>
    <w:p w14:paraId="273A8776" w14:textId="3EB993F1" w:rsidR="009842CF" w:rsidRDefault="00483F99" w:rsidP="00D55154">
      <w:pPr>
        <w:keepNext/>
        <w:spacing w:before="280" w:after="280"/>
      </w:pPr>
      <w:r w:rsidRPr="00483F99">
        <w:rPr>
          <w:noProof/>
        </w:rPr>
        <w:lastRenderedPageBreak/>
        <w:drawing>
          <wp:inline distT="0" distB="0" distL="0" distR="0" wp14:anchorId="706D5818" wp14:editId="36EFFE09">
            <wp:extent cx="3960000" cy="3377455"/>
            <wp:effectExtent l="0" t="0" r="2540" b="0"/>
            <wp:docPr id="336570546" name="Afbeelding 1" descr="Afbeelding met tekst, schermopname, nummer, Parall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70546" name="Afbeelding 1" descr="Afbeelding met tekst, schermopname, nummer, Parallel&#10;&#10;Automatisch gegenereerde beschrijving"/>
                    <pic:cNvPicPr/>
                  </pic:nvPicPr>
                  <pic:blipFill>
                    <a:blip r:embed="rId18"/>
                    <a:stretch>
                      <a:fillRect/>
                    </a:stretch>
                  </pic:blipFill>
                  <pic:spPr>
                    <a:xfrm>
                      <a:off x="0" y="0"/>
                      <a:ext cx="3960000" cy="3377455"/>
                    </a:xfrm>
                    <a:prstGeom prst="rect">
                      <a:avLst/>
                    </a:prstGeom>
                  </pic:spPr>
                </pic:pic>
              </a:graphicData>
            </a:graphic>
          </wp:inline>
        </w:drawing>
      </w:r>
    </w:p>
    <w:p w14:paraId="0B6B707E" w14:textId="52CB047B" w:rsidR="009842CF" w:rsidRDefault="007C1695" w:rsidP="009842CF">
      <w:pPr>
        <w:pStyle w:val="Figuurbijschrift"/>
      </w:pPr>
      <w:r>
        <w:t>Tabblad ‘Publicatie’</w:t>
      </w:r>
    </w:p>
    <w:p w14:paraId="1DA7B3C6" w14:textId="28DE8DC8" w:rsidR="00AC52D1" w:rsidRDefault="00AC52D1" w:rsidP="00AC52D1">
      <w:pPr>
        <w:pStyle w:val="Kop3"/>
      </w:pPr>
      <w:bookmarkStart w:id="2" w:name="_Ref124693607"/>
      <w:r>
        <w:t>Tabblad ‘Inhoud’</w:t>
      </w:r>
      <w:bookmarkEnd w:id="2"/>
    </w:p>
    <w:p w14:paraId="7CF1F577" w14:textId="39877061" w:rsidR="00AE7F5F" w:rsidRDefault="00EB58C4" w:rsidP="00AE7F5F">
      <w:r>
        <w:t>Respec heeft meer informatie nodig over de opbouw van de publicatie. Op basis</w:t>
      </w:r>
      <w:r w:rsidR="001333B7">
        <w:t xml:space="preserve"> hiervan</w:t>
      </w:r>
      <w:r>
        <w:t xml:space="preserve"> verandert de werking.</w:t>
      </w:r>
      <w:r w:rsidR="001333B7">
        <w:t xml:space="preserve"> </w:t>
      </w:r>
      <w:r w:rsidR="001333B7" w:rsidRPr="001333B7">
        <w:t>In het scherm worden alle hoofdstukken opgesomd. Voorwaarde is wel dat de koppenstructuur</w:t>
      </w:r>
      <w:r w:rsidR="00413F29">
        <w:t xml:space="preserve"> (zie </w:t>
      </w:r>
      <w:r w:rsidR="00413F29">
        <w:fldChar w:fldCharType="begin"/>
      </w:r>
      <w:r w:rsidR="00413F29">
        <w:instrText xml:space="preserve"> REF _Ref124671954 \r \h </w:instrText>
      </w:r>
      <w:r w:rsidR="00413F29">
        <w:fldChar w:fldCharType="separate"/>
      </w:r>
      <w:r w:rsidR="009A7620">
        <w:t>3.1</w:t>
      </w:r>
      <w:r w:rsidR="00413F29">
        <w:fldChar w:fldCharType="end"/>
      </w:r>
      <w:r w:rsidR="00413F29">
        <w:t>)</w:t>
      </w:r>
      <w:r w:rsidR="001333B7" w:rsidRPr="001333B7">
        <w:t xml:space="preserve"> met </w:t>
      </w:r>
      <w:r w:rsidR="002846E0">
        <w:t>stijl</w:t>
      </w:r>
      <w:r w:rsidR="001333B7" w:rsidRPr="001333B7">
        <w:t xml:space="preserve"> ‘Kop 1’ is aangegeven. Respec zet dit om naar html-secties. Van elke sectie kunnen we op het hoogste niveau het type en het soort informatie opgeven.</w:t>
      </w:r>
    </w:p>
    <w:p w14:paraId="2F640B73" w14:textId="49C72D81" w:rsidR="00EB58C4" w:rsidRDefault="001333B7" w:rsidP="00EB58C4">
      <w:pPr>
        <w:numPr>
          <w:ilvl w:val="0"/>
          <w:numId w:val="8"/>
        </w:numPr>
        <w:ind w:left="284" w:hanging="284"/>
      </w:pPr>
      <w:r>
        <w:t>Het type sectie geeft aan of het voorwerk of een bijlage is. Bij optie ‘Voorwerk’ wordt het weggelaten uit de inhoudsopgave. De koppen krijgen in de publicatie geen nummering. Bij optie ‘Bijlage’ wordt de nummering met kapitale letters aangegeven.</w:t>
      </w:r>
    </w:p>
    <w:p w14:paraId="79297BEF" w14:textId="3D9C305D" w:rsidR="001333B7" w:rsidRDefault="001333B7" w:rsidP="00EB58C4">
      <w:pPr>
        <w:numPr>
          <w:ilvl w:val="0"/>
          <w:numId w:val="8"/>
        </w:numPr>
        <w:ind w:left="284" w:hanging="284"/>
      </w:pPr>
      <w:r>
        <w:t>Bij het soort informatie is er één optie ‘Informatief’. Als de optie wordt weggelaten, ziet respec het als normatieve informatie. Als een sectie wordt gemarkeerd als informatief, dan wordt onder de kop de tekst ‘</w:t>
      </w:r>
      <w:r w:rsidR="002A2292" w:rsidRPr="002A2292">
        <w:t>Dit onderdeel is niet normatief</w:t>
      </w:r>
      <w:r>
        <w:t>’</w:t>
      </w:r>
      <w:r w:rsidR="002A2292">
        <w:t xml:space="preserve"> weergegeven. Daarnaast worden bibliografische verwijzingen (zie </w:t>
      </w:r>
      <w:r w:rsidR="008D156A">
        <w:fldChar w:fldCharType="begin"/>
      </w:r>
      <w:r w:rsidR="008D156A">
        <w:instrText xml:space="preserve"> REF _Ref124746423 \r \h </w:instrText>
      </w:r>
      <w:r w:rsidR="008D156A">
        <w:fldChar w:fldCharType="separate"/>
      </w:r>
      <w:r w:rsidR="009A7620">
        <w:t>0</w:t>
      </w:r>
      <w:r w:rsidR="008D156A">
        <w:fldChar w:fldCharType="end"/>
      </w:r>
      <w:r w:rsidR="002A2292">
        <w:t>) aangegeven als ‘Informatieve referenties’.</w:t>
      </w:r>
    </w:p>
    <w:p w14:paraId="60A77680" w14:textId="77777777" w:rsidR="004A27A1" w:rsidRDefault="004A27A1" w:rsidP="004A27A1"/>
    <w:p w14:paraId="578CAE08" w14:textId="1302774D" w:rsidR="00C361A5" w:rsidRDefault="00C361A5" w:rsidP="004A27A1">
      <w:r>
        <w:t>Respec kan ook specifieke informatie toevoegen. U kunt deze aanvinken.</w:t>
      </w:r>
    </w:p>
    <w:p w14:paraId="5A015DBB" w14:textId="0F2055E3" w:rsidR="00EB58C4" w:rsidRDefault="006238BD" w:rsidP="00EB58C4">
      <w:pPr>
        <w:spacing w:before="280" w:after="280"/>
      </w:pPr>
      <w:r>
        <w:rPr>
          <w:noProof/>
        </w:rPr>
        <w:lastRenderedPageBreak/>
        <w:drawing>
          <wp:inline distT="0" distB="0" distL="0" distR="0" wp14:anchorId="76467F9B" wp14:editId="6ACCDAA7">
            <wp:extent cx="3960000" cy="3359964"/>
            <wp:effectExtent l="0" t="0" r="2540" b="0"/>
            <wp:docPr id="756917571"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60000" cy="3359964"/>
                    </a:xfrm>
                    <a:prstGeom prst="rect">
                      <a:avLst/>
                    </a:prstGeom>
                    <a:noFill/>
                  </pic:spPr>
                </pic:pic>
              </a:graphicData>
            </a:graphic>
          </wp:inline>
        </w:drawing>
      </w:r>
    </w:p>
    <w:p w14:paraId="1BE0E533" w14:textId="2F9CA744" w:rsidR="00EB58C4" w:rsidRPr="00AE7F5F" w:rsidRDefault="00EB58C4" w:rsidP="00EB58C4">
      <w:pPr>
        <w:pStyle w:val="Figuurbijschrift"/>
      </w:pPr>
      <w:r>
        <w:t>Tabblad ‘Inhoud’</w:t>
      </w:r>
    </w:p>
    <w:p w14:paraId="59427DAE" w14:textId="3148E654" w:rsidR="00AC52D1" w:rsidRDefault="00AC52D1" w:rsidP="00AC52D1">
      <w:pPr>
        <w:pStyle w:val="Kop3"/>
      </w:pPr>
      <w:r>
        <w:t>Tabblad ‘Voorwerk’</w:t>
      </w:r>
    </w:p>
    <w:p w14:paraId="566D6CF7" w14:textId="6C65C531" w:rsidR="006A5A00" w:rsidRDefault="006A5A00" w:rsidP="006A5A00">
      <w:r w:rsidRPr="006A5A00">
        <w:t>Met dit tabblad worden de auteurs (12)</w:t>
      </w:r>
      <w:r>
        <w:t xml:space="preserve"> en redacteuren (11) opgegeven. Z</w:t>
      </w:r>
      <w:r w:rsidR="00966072">
        <w:t>ie</w:t>
      </w:r>
      <w:r>
        <w:t xml:space="preserve"> ook</w:t>
      </w:r>
      <w:r w:rsidR="00966072">
        <w:t xml:space="preserve"> </w:t>
      </w:r>
      <w:r w:rsidR="00966072">
        <w:fldChar w:fldCharType="begin"/>
      </w:r>
      <w:r w:rsidR="00966072">
        <w:instrText xml:space="preserve"> REF _Ref124667820 \r \h </w:instrText>
      </w:r>
      <w:r w:rsidR="00966072">
        <w:fldChar w:fldCharType="separate"/>
      </w:r>
      <w:r w:rsidR="009A7620">
        <w:t>Figuur 10</w:t>
      </w:r>
      <w:r w:rsidR="00966072">
        <w:fldChar w:fldCharType="end"/>
      </w:r>
      <w:r>
        <w:t xml:space="preserve"> voor de nummering</w:t>
      </w:r>
      <w:r w:rsidR="00966072">
        <w:t>.</w:t>
      </w:r>
      <w:r>
        <w:t xml:space="preserve"> Er is minimaal één redacteur nodig, auteurs zijn optioneel. U voegt een auteur of redacteur toe met optie ‘Nieuw’. Vul daarna naam, bedrijfsnaam en url van het bedrijf in. De url moet volledig zijn, dus inclusief ‘https://’.</w:t>
      </w:r>
      <w:r w:rsidR="001D1760">
        <w:t xml:space="preserve"> Als u een auteur of redacteur wilt verwijderen, selecteert u de desbetreffende naam en maakt u veld ‘Naam’ leeg.</w:t>
      </w:r>
    </w:p>
    <w:p w14:paraId="6A4DEB7A" w14:textId="6C0BA60A" w:rsidR="00966072" w:rsidRDefault="006238BD" w:rsidP="00966072">
      <w:pPr>
        <w:spacing w:before="280" w:after="280"/>
      </w:pPr>
      <w:r>
        <w:rPr>
          <w:noProof/>
        </w:rPr>
        <w:drawing>
          <wp:inline distT="0" distB="0" distL="0" distR="0" wp14:anchorId="3127E2AE" wp14:editId="20028451">
            <wp:extent cx="3960000" cy="3359964"/>
            <wp:effectExtent l="0" t="0" r="2540" b="0"/>
            <wp:docPr id="1829315918"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60000" cy="3359964"/>
                    </a:xfrm>
                    <a:prstGeom prst="rect">
                      <a:avLst/>
                    </a:prstGeom>
                    <a:noFill/>
                  </pic:spPr>
                </pic:pic>
              </a:graphicData>
            </a:graphic>
          </wp:inline>
        </w:drawing>
      </w:r>
    </w:p>
    <w:p w14:paraId="43F16971" w14:textId="35012B23" w:rsidR="00966072" w:rsidRDefault="006A5A00" w:rsidP="00966072">
      <w:pPr>
        <w:pStyle w:val="Figuurbijschrift"/>
      </w:pPr>
      <w:r>
        <w:t>Tabblad ‘Voorwerk’</w:t>
      </w:r>
    </w:p>
    <w:p w14:paraId="47906F38" w14:textId="363CBC8B" w:rsidR="00AC52D1" w:rsidRDefault="00AC52D1" w:rsidP="00AC52D1">
      <w:pPr>
        <w:pStyle w:val="Kop3"/>
      </w:pPr>
      <w:bookmarkStart w:id="3" w:name="_Ref124693355"/>
      <w:r>
        <w:lastRenderedPageBreak/>
        <w:t>Tabblad ‘Bibliografie’</w:t>
      </w:r>
      <w:bookmarkEnd w:id="3"/>
    </w:p>
    <w:p w14:paraId="5319EAAD" w14:textId="6B33E154" w:rsidR="001D1760" w:rsidRDefault="001D1760" w:rsidP="001D1760">
      <w:r>
        <w:t xml:space="preserve">Respec </w:t>
      </w:r>
      <w:r w:rsidR="000A2D94" w:rsidRPr="000A2D94">
        <w:t xml:space="preserve">ondersteunt bibliografische referenties </w:t>
      </w:r>
      <w:r>
        <w:t xml:space="preserve">(zie </w:t>
      </w:r>
      <w:r w:rsidR="009A7620">
        <w:fldChar w:fldCharType="begin"/>
      </w:r>
      <w:r w:rsidR="009A7620">
        <w:instrText xml:space="preserve"> REF _Ref124693355 \r \h </w:instrText>
      </w:r>
      <w:r w:rsidR="009A7620">
        <w:fldChar w:fldCharType="separate"/>
      </w:r>
      <w:r w:rsidR="009A7620">
        <w:t>2.3.4</w:t>
      </w:r>
      <w:r w:rsidR="009A7620">
        <w:fldChar w:fldCharType="end"/>
      </w:r>
      <w:r>
        <w:t xml:space="preserve">). U kunt deze opgeven met tabblad ‘Bibliografie’. U voegt een </w:t>
      </w:r>
      <w:r w:rsidR="003E6E90">
        <w:t>publicatie</w:t>
      </w:r>
      <w:r>
        <w:t xml:space="preserve"> toe met optie ‘Nieuw’. </w:t>
      </w:r>
      <w:r w:rsidR="003E6E90">
        <w:t xml:space="preserve">Vul daarna de onderstaande velden in. Alle velden zijn optioneel behalve veld ‘Titel’. </w:t>
      </w:r>
      <w:r w:rsidR="003E6E90" w:rsidRPr="003E6E90">
        <w:t xml:space="preserve">Als u een </w:t>
      </w:r>
      <w:r w:rsidR="003E6E90">
        <w:t>publicatie</w:t>
      </w:r>
      <w:r w:rsidR="003E6E90" w:rsidRPr="003E6E90">
        <w:t xml:space="preserve"> wilt verwijderen, selecteert u de desbetreffende </w:t>
      </w:r>
      <w:r w:rsidR="003E6E90">
        <w:t>titel</w:t>
      </w:r>
      <w:r w:rsidR="003E6E90" w:rsidRPr="003E6E90">
        <w:t xml:space="preserve"> en maakt u veld ‘</w:t>
      </w:r>
      <w:r w:rsidR="003E6E90">
        <w:t>Titel</w:t>
      </w:r>
      <w:r w:rsidR="003E6E90" w:rsidRPr="003E6E90">
        <w:t>’ leeg.</w:t>
      </w:r>
    </w:p>
    <w:p w14:paraId="36533F6D" w14:textId="2156E399" w:rsidR="001D1760" w:rsidRDefault="006238BD" w:rsidP="001D1760">
      <w:pPr>
        <w:spacing w:before="280" w:after="280"/>
      </w:pPr>
      <w:r>
        <w:rPr>
          <w:noProof/>
        </w:rPr>
        <w:drawing>
          <wp:inline distT="0" distB="0" distL="0" distR="0" wp14:anchorId="0ADF4715" wp14:editId="0EA62FD9">
            <wp:extent cx="3960000" cy="3359964"/>
            <wp:effectExtent l="0" t="0" r="2540" b="0"/>
            <wp:docPr id="201462913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0000" cy="3359964"/>
                    </a:xfrm>
                    <a:prstGeom prst="rect">
                      <a:avLst/>
                    </a:prstGeom>
                    <a:noFill/>
                  </pic:spPr>
                </pic:pic>
              </a:graphicData>
            </a:graphic>
          </wp:inline>
        </w:drawing>
      </w:r>
    </w:p>
    <w:p w14:paraId="6366B456" w14:textId="6522C8CE" w:rsidR="001D1760" w:rsidRDefault="001D1760" w:rsidP="001D1760">
      <w:pPr>
        <w:pStyle w:val="Figuurbijschrift"/>
      </w:pPr>
      <w:r>
        <w:t>Tabblad ‘Bibliografie’</w:t>
      </w:r>
    </w:p>
    <w:p w14:paraId="0D652ED0" w14:textId="62ECA433" w:rsidR="00191248" w:rsidRPr="00191248" w:rsidRDefault="00191248" w:rsidP="00191248">
      <w:r>
        <w:t xml:space="preserve">Het is wel belangrijk om de identifier op te nemen omdat hiermee in de tekst wordt verwezen naar de bibliografische bron (zie </w:t>
      </w:r>
      <w:r>
        <w:fldChar w:fldCharType="begin"/>
      </w:r>
      <w:r>
        <w:instrText xml:space="preserve"> REF _Ref178674131 \r \h </w:instrText>
      </w:r>
      <w:r>
        <w:fldChar w:fldCharType="separate"/>
      </w:r>
      <w:r>
        <w:t>4.6</w:t>
      </w:r>
      <w:r>
        <w:fldChar w:fldCharType="end"/>
      </w:r>
      <w:r>
        <w:t>).</w:t>
      </w:r>
    </w:p>
    <w:p w14:paraId="01606068" w14:textId="3CBDF555" w:rsidR="00AC52D1" w:rsidRDefault="00AC52D1" w:rsidP="00AC52D1">
      <w:pPr>
        <w:pStyle w:val="Kop3"/>
      </w:pPr>
      <w:r>
        <w:t>Tabblad ‘Belangrijk’</w:t>
      </w:r>
    </w:p>
    <w:p w14:paraId="5E799FBC" w14:textId="2FFFE87C" w:rsidR="00C361A5" w:rsidRDefault="00C361A5" w:rsidP="00C361A5">
      <w:r>
        <w:t>Dit tabblad is voor de workflow word2werkversie niet van belang. De workflow word2publicatie gebruikt het om de definitieve publicatie op de server docs.geostandaarden.nl te plaatsen. In andere gevallen wordt de test-omgeving test.docs.geostandaarden.nl gebruikt.</w:t>
      </w:r>
    </w:p>
    <w:p w14:paraId="07869852" w14:textId="3A92C4C6" w:rsidR="00C361A5" w:rsidRDefault="006238BD" w:rsidP="00191248">
      <w:pPr>
        <w:keepNext/>
        <w:spacing w:before="280" w:after="280"/>
      </w:pPr>
      <w:r>
        <w:rPr>
          <w:noProof/>
        </w:rPr>
        <w:lastRenderedPageBreak/>
        <w:drawing>
          <wp:inline distT="0" distB="0" distL="0" distR="0" wp14:anchorId="7482DB9E" wp14:editId="58FE5043">
            <wp:extent cx="3960000" cy="3359964"/>
            <wp:effectExtent l="0" t="0" r="2540" b="0"/>
            <wp:docPr id="1049772425"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0000" cy="3359964"/>
                    </a:xfrm>
                    <a:prstGeom prst="rect">
                      <a:avLst/>
                    </a:prstGeom>
                    <a:noFill/>
                  </pic:spPr>
                </pic:pic>
              </a:graphicData>
            </a:graphic>
          </wp:inline>
        </w:drawing>
      </w:r>
    </w:p>
    <w:p w14:paraId="55C3F8B6" w14:textId="47AFCF7F" w:rsidR="00C361A5" w:rsidRPr="00C361A5" w:rsidRDefault="00C361A5" w:rsidP="00C361A5">
      <w:pPr>
        <w:pStyle w:val="Figuurbijschrift"/>
      </w:pPr>
      <w:r>
        <w:t>Tabblad ‘Belangrijk’</w:t>
      </w:r>
    </w:p>
    <w:p w14:paraId="2E63D1F3" w14:textId="30F2F597" w:rsidR="0018342D" w:rsidRDefault="002A2292" w:rsidP="0018342D">
      <w:pPr>
        <w:pStyle w:val="Kop1"/>
      </w:pPr>
      <w:r>
        <w:lastRenderedPageBreak/>
        <w:t xml:space="preserve">Ondersteunde </w:t>
      </w:r>
      <w:r w:rsidR="00425CA3">
        <w:t>w</w:t>
      </w:r>
      <w:r w:rsidR="0018342D">
        <w:t>ord</w:t>
      </w:r>
      <w:r>
        <w:t>-functionaliteit</w:t>
      </w:r>
    </w:p>
    <w:p w14:paraId="2E987008" w14:textId="2A910C39" w:rsidR="0018342D" w:rsidRDefault="0018342D" w:rsidP="0018342D">
      <w:pPr>
        <w:pStyle w:val="Kop2"/>
      </w:pPr>
      <w:bookmarkStart w:id="4" w:name="_Ref124671954"/>
      <w:r>
        <w:t>Koppenstructuur</w:t>
      </w:r>
      <w:bookmarkEnd w:id="4"/>
    </w:p>
    <w:p w14:paraId="198EA02E" w14:textId="1E6918A6" w:rsidR="002846E0" w:rsidRDefault="002846E0" w:rsidP="002846E0">
      <w:r>
        <w:t xml:space="preserve">Alle transformaties in de word2respec-workflow zijn gebaseerd op het gebruik van de stijlen ‘Kop 1’ t/m ‘Kop 9’. Overigens biedt dit veel extra mogelijkheden binnen word. </w:t>
      </w:r>
      <w:r w:rsidR="00800697">
        <w:t>Het venster ‘Stijlen’ opent (en sluit) u met toetscombinatie Alt+Ctrl-Shift+S.</w:t>
      </w:r>
    </w:p>
    <w:p w14:paraId="6268C2DB" w14:textId="79E040F2" w:rsidR="00800697" w:rsidRDefault="005E0BD2" w:rsidP="00800697">
      <w:pPr>
        <w:spacing w:before="280" w:after="280"/>
      </w:pPr>
      <w:r>
        <w:rPr>
          <w:noProof/>
        </w:rPr>
        <w:drawing>
          <wp:inline distT="0" distB="0" distL="0" distR="0" wp14:anchorId="57057157" wp14:editId="4D52B9C8">
            <wp:extent cx="5400000" cy="3373200"/>
            <wp:effectExtent l="0" t="0" r="0" b="0"/>
            <wp:docPr id="36187359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00" cy="3373200"/>
                    </a:xfrm>
                    <a:prstGeom prst="rect">
                      <a:avLst/>
                    </a:prstGeom>
                    <a:noFill/>
                  </pic:spPr>
                </pic:pic>
              </a:graphicData>
            </a:graphic>
          </wp:inline>
        </w:drawing>
      </w:r>
    </w:p>
    <w:p w14:paraId="20217718" w14:textId="70CCA694" w:rsidR="00800697" w:rsidRDefault="00800697" w:rsidP="00800697">
      <w:pPr>
        <w:pStyle w:val="Figuurbijschrift"/>
      </w:pPr>
      <w:r>
        <w:t>Navigatie op basis van de koppenstructuur</w:t>
      </w:r>
    </w:p>
    <w:p w14:paraId="10DDDABF" w14:textId="15F44020" w:rsidR="0018342D" w:rsidRDefault="0018342D" w:rsidP="0018342D">
      <w:pPr>
        <w:pStyle w:val="Kop2"/>
      </w:pPr>
      <w:r>
        <w:t>Opsommingen</w:t>
      </w:r>
    </w:p>
    <w:p w14:paraId="564CD461" w14:textId="37ECB2EE" w:rsidR="00800697" w:rsidRPr="00800697" w:rsidRDefault="00800697" w:rsidP="00800697">
      <w:r>
        <w:t>Er zijn twee typen opsommingen, genummerd en met tekens.</w:t>
      </w:r>
      <w:r w:rsidR="00490D5E">
        <w:t xml:space="preserve"> Hiervoor dient u de word-functie ‘Opsomminge</w:t>
      </w:r>
      <w:r w:rsidR="00A918C3">
        <w:t>n</w:t>
      </w:r>
      <w:r w:rsidR="00490D5E">
        <w:t xml:space="preserve">’ te gebruiken. </w:t>
      </w:r>
      <w:r w:rsidR="00A918C3">
        <w:t xml:space="preserve">De opsommingen mogen gedefinieerd zijn in de stijl. </w:t>
      </w:r>
      <w:r w:rsidR="00490D5E">
        <w:t>De</w:t>
      </w:r>
      <w:r w:rsidR="00A918C3">
        <w:t xml:space="preserve"> opsomming</w:t>
      </w:r>
      <w:r w:rsidR="00490D5E">
        <w:t xml:space="preserve"> wordt omgezet naar opsommingen zoals ze voor het specifieke domein zijn gedefinieerd in het css-bestand.</w:t>
      </w:r>
      <w:r w:rsidR="00A918C3">
        <w:t xml:space="preserve"> Dus het is mogelijk dat een opsomming met kapitale letters wordt omgezet naar Romeinse cijfers.</w:t>
      </w:r>
    </w:p>
    <w:p w14:paraId="15D453C9" w14:textId="46E0BCDC" w:rsidR="0018342D" w:rsidRDefault="00944612" w:rsidP="0018342D">
      <w:pPr>
        <w:pStyle w:val="Kop2"/>
      </w:pPr>
      <w:r>
        <w:t>V</w:t>
      </w:r>
      <w:r w:rsidR="0018342D">
        <w:t>erwijzingen</w:t>
      </w:r>
    </w:p>
    <w:p w14:paraId="2599E772" w14:textId="77777777" w:rsidR="008409C5" w:rsidRDefault="00316C48" w:rsidP="00316C48">
      <w:r>
        <w:t xml:space="preserve">Omdat de koppenstructuur, figuurnummers en tabelnummers worden gegenereerd door respec, is het niet verstandig om verwijzingen als tekst op te nemen. </w:t>
      </w:r>
      <w:r w:rsidR="008409C5">
        <w:t>Dit kan op twee manieren:</w:t>
      </w:r>
    </w:p>
    <w:p w14:paraId="6350929D" w14:textId="1148BAF5" w:rsidR="008409C5" w:rsidRDefault="008409C5" w:rsidP="008409C5">
      <w:pPr>
        <w:numPr>
          <w:ilvl w:val="0"/>
          <w:numId w:val="10"/>
        </w:numPr>
        <w:ind w:left="284" w:hanging="284"/>
      </w:pPr>
      <w:r>
        <w:t>met kruisverwijzingen,</w:t>
      </w:r>
    </w:p>
    <w:p w14:paraId="5E6B6EA8" w14:textId="53B18A61" w:rsidR="008409C5" w:rsidRDefault="008409C5" w:rsidP="008409C5">
      <w:pPr>
        <w:numPr>
          <w:ilvl w:val="0"/>
          <w:numId w:val="10"/>
        </w:numPr>
        <w:ind w:left="284" w:hanging="284"/>
      </w:pPr>
      <w:r>
        <w:t>met interne verwijzingen.</w:t>
      </w:r>
    </w:p>
    <w:p w14:paraId="44411ED5" w14:textId="71337587" w:rsidR="008409C5" w:rsidRDefault="008409C5" w:rsidP="00FA46E9">
      <w:pPr>
        <w:pStyle w:val="Kop3"/>
      </w:pPr>
      <w:bookmarkStart w:id="5" w:name="_Ref124680588"/>
      <w:r>
        <w:lastRenderedPageBreak/>
        <w:t>Kruisverwijzingen</w:t>
      </w:r>
      <w:bookmarkEnd w:id="5"/>
    </w:p>
    <w:p w14:paraId="36BA313E" w14:textId="5D1686E0" w:rsidR="00316C48" w:rsidRDefault="00316C48" w:rsidP="00316C48">
      <w:r>
        <w:t xml:space="preserve">Hiervoor </w:t>
      </w:r>
      <w:r w:rsidR="00411E79">
        <w:t>gebruikt</w:t>
      </w:r>
      <w:r>
        <w:t xml:space="preserve"> u de word-functie ‘Kruisverwijzing’ (</w:t>
      </w:r>
      <w:r w:rsidR="00411E79">
        <w:t>Alt+Ctrl+Shift+K</w:t>
      </w:r>
      <w:r>
        <w:t>).</w:t>
      </w:r>
      <w:r w:rsidR="00111520">
        <w:t xml:space="preserve"> Hiermee kunt u verwijzen naar alle mogelijke genummerde alinea’s.</w:t>
      </w:r>
    </w:p>
    <w:p w14:paraId="0DF29452" w14:textId="41F3D5FE" w:rsidR="00411E79" w:rsidRDefault="00411E79" w:rsidP="00411E79">
      <w:pPr>
        <w:spacing w:before="280" w:after="280"/>
      </w:pPr>
      <w:r w:rsidRPr="00411E79">
        <w:rPr>
          <w:noProof/>
        </w:rPr>
        <w:drawing>
          <wp:inline distT="0" distB="0" distL="0" distR="0" wp14:anchorId="426551A2" wp14:editId="7B8F581C">
            <wp:extent cx="3240000" cy="2448288"/>
            <wp:effectExtent l="0" t="0" r="0" b="9525"/>
            <wp:docPr id="18" name="Afbeelding 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tekst&#10;&#10;Automatisch gegenereerde beschrijving"/>
                    <pic:cNvPicPr/>
                  </pic:nvPicPr>
                  <pic:blipFill>
                    <a:blip r:embed="rId24"/>
                    <a:stretch>
                      <a:fillRect/>
                    </a:stretch>
                  </pic:blipFill>
                  <pic:spPr>
                    <a:xfrm>
                      <a:off x="0" y="0"/>
                      <a:ext cx="3240000" cy="2448288"/>
                    </a:xfrm>
                    <a:prstGeom prst="rect">
                      <a:avLst/>
                    </a:prstGeom>
                  </pic:spPr>
                </pic:pic>
              </a:graphicData>
            </a:graphic>
          </wp:inline>
        </w:drawing>
      </w:r>
    </w:p>
    <w:p w14:paraId="20B510E5" w14:textId="239EC82E" w:rsidR="00411E79" w:rsidRDefault="00411E79" w:rsidP="008409C5">
      <w:pPr>
        <w:pStyle w:val="Figuurbijschrift"/>
      </w:pPr>
      <w:r>
        <w:t>Scherm ‘Kruisverwijzing’</w:t>
      </w:r>
    </w:p>
    <w:p w14:paraId="1D724223" w14:textId="089BB8DB" w:rsidR="008409C5" w:rsidRDefault="00671464" w:rsidP="008409C5">
      <w:pPr>
        <w:spacing w:before="280" w:after="280"/>
      </w:pPr>
      <w:r w:rsidRPr="00671464">
        <w:rPr>
          <w:noProof/>
        </w:rPr>
        <w:drawing>
          <wp:inline distT="0" distB="0" distL="0" distR="0" wp14:anchorId="590F5E3B" wp14:editId="45E919A4">
            <wp:extent cx="5400040" cy="3037840"/>
            <wp:effectExtent l="0" t="0" r="0" b="0"/>
            <wp:docPr id="21" name="Afbeelding 2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10;&#10;Automatisch gegenereerde beschrijving"/>
                    <pic:cNvPicPr/>
                  </pic:nvPicPr>
                  <pic:blipFill>
                    <a:blip r:embed="rId25"/>
                    <a:stretch>
                      <a:fillRect/>
                    </a:stretch>
                  </pic:blipFill>
                  <pic:spPr>
                    <a:xfrm>
                      <a:off x="0" y="0"/>
                      <a:ext cx="5400040" cy="3037840"/>
                    </a:xfrm>
                    <a:prstGeom prst="rect">
                      <a:avLst/>
                    </a:prstGeom>
                  </pic:spPr>
                </pic:pic>
              </a:graphicData>
            </a:graphic>
          </wp:inline>
        </w:drawing>
      </w:r>
    </w:p>
    <w:p w14:paraId="2D1385EB" w14:textId="1BE8E42E" w:rsidR="008409C5" w:rsidRPr="008409C5" w:rsidRDefault="008409C5" w:rsidP="008409C5">
      <w:pPr>
        <w:pStyle w:val="Figuurbijschrift"/>
      </w:pPr>
      <w:r>
        <w:t>Weergave van</w:t>
      </w:r>
      <w:r w:rsidR="00DF2957">
        <w:t xml:space="preserve"> een</w:t>
      </w:r>
      <w:r>
        <w:t xml:space="preserve"> kruiskoppeling in respec</w:t>
      </w:r>
    </w:p>
    <w:p w14:paraId="0A825EF3" w14:textId="373371A9" w:rsidR="008409C5" w:rsidRDefault="00FA46E9" w:rsidP="00FA46E9">
      <w:pPr>
        <w:pStyle w:val="Kop3"/>
      </w:pPr>
      <w:r>
        <w:t>Hyperlinks</w:t>
      </w:r>
    </w:p>
    <w:p w14:paraId="420E5F3F" w14:textId="77EC5533" w:rsidR="00922DE8" w:rsidRDefault="00922DE8" w:rsidP="00922DE8">
      <w:r>
        <w:t xml:space="preserve">Ook </w:t>
      </w:r>
      <w:r w:rsidR="00C37F38">
        <w:t>hyperlinks</w:t>
      </w:r>
      <w:r w:rsidR="008409C5">
        <w:t xml:space="preserve"> worden doorgegeven in de respec-weergave.</w:t>
      </w:r>
      <w:r w:rsidR="00C37F38">
        <w:t xml:space="preserve"> Met scherm ‘Hyperlink invoegen’ (Ctrl+K) voegt u een hyperlink toe</w:t>
      </w:r>
      <w:r w:rsidR="00FA46E9">
        <w:t xml:space="preserve">, bijvoorbeeld naar hoofdstuk </w:t>
      </w:r>
      <w:hyperlink w:anchor="_Repository_word2werkversie" w:history="1">
        <w:r w:rsidR="00FA46E9" w:rsidRPr="00FA46E9">
          <w:rPr>
            <w:rStyle w:val="Hyperlink"/>
          </w:rPr>
          <w:t>Repository word2werkversie</w:t>
        </w:r>
      </w:hyperlink>
      <w:r w:rsidR="00FA46E9">
        <w:t>.</w:t>
      </w:r>
    </w:p>
    <w:p w14:paraId="356E55FD" w14:textId="2BB77D1B" w:rsidR="00C37F38" w:rsidRDefault="003F01F7" w:rsidP="00C37F38">
      <w:pPr>
        <w:spacing w:before="280" w:after="280"/>
      </w:pPr>
      <w:r w:rsidRPr="003F01F7">
        <w:rPr>
          <w:noProof/>
        </w:rPr>
        <w:lastRenderedPageBreak/>
        <w:drawing>
          <wp:inline distT="0" distB="0" distL="0" distR="0" wp14:anchorId="3947420F" wp14:editId="4C0E8F9F">
            <wp:extent cx="5400040" cy="2395220"/>
            <wp:effectExtent l="0" t="0" r="0" b="5080"/>
            <wp:docPr id="20" name="Afbeelding 2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10;&#10;Automatisch gegenereerde beschrijving"/>
                    <pic:cNvPicPr/>
                  </pic:nvPicPr>
                  <pic:blipFill>
                    <a:blip r:embed="rId26"/>
                    <a:stretch>
                      <a:fillRect/>
                    </a:stretch>
                  </pic:blipFill>
                  <pic:spPr>
                    <a:xfrm>
                      <a:off x="0" y="0"/>
                      <a:ext cx="5400040" cy="2395220"/>
                    </a:xfrm>
                    <a:prstGeom prst="rect">
                      <a:avLst/>
                    </a:prstGeom>
                  </pic:spPr>
                </pic:pic>
              </a:graphicData>
            </a:graphic>
          </wp:inline>
        </w:drawing>
      </w:r>
    </w:p>
    <w:p w14:paraId="587290FB" w14:textId="564D2688" w:rsidR="00C37F38" w:rsidRDefault="00C37F38" w:rsidP="00C37F38">
      <w:pPr>
        <w:pStyle w:val="Figuurbijschrift"/>
      </w:pPr>
      <w:r>
        <w:t>Scherm voor het invoegen en bewerken van hyperlinks</w:t>
      </w:r>
    </w:p>
    <w:p w14:paraId="68CC0F76" w14:textId="220140DB" w:rsidR="00DF2957" w:rsidRDefault="00610939" w:rsidP="00DF2957">
      <w:pPr>
        <w:spacing w:before="280" w:after="280"/>
      </w:pPr>
      <w:r w:rsidRPr="00610939">
        <w:rPr>
          <w:noProof/>
        </w:rPr>
        <w:drawing>
          <wp:inline distT="0" distB="0" distL="0" distR="0" wp14:anchorId="2521D226" wp14:editId="01412136">
            <wp:extent cx="5400040" cy="303784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7840"/>
                    </a:xfrm>
                    <a:prstGeom prst="rect">
                      <a:avLst/>
                    </a:prstGeom>
                  </pic:spPr>
                </pic:pic>
              </a:graphicData>
            </a:graphic>
          </wp:inline>
        </w:drawing>
      </w:r>
    </w:p>
    <w:p w14:paraId="117120D2" w14:textId="44FCC214" w:rsidR="00DF2957" w:rsidRPr="00DF2957" w:rsidRDefault="00DF2957" w:rsidP="00DF2957">
      <w:pPr>
        <w:pStyle w:val="Figuurbijschrift"/>
      </w:pPr>
      <w:r>
        <w:t>Weergave van een hyperlink in respec</w:t>
      </w:r>
    </w:p>
    <w:p w14:paraId="27284A38" w14:textId="4FECA186" w:rsidR="00944612" w:rsidRDefault="00944612" w:rsidP="00944612">
      <w:pPr>
        <w:pStyle w:val="Kop2"/>
      </w:pPr>
      <w:r>
        <w:t>Figuren</w:t>
      </w:r>
    </w:p>
    <w:p w14:paraId="43FD70EA" w14:textId="41462A9B" w:rsidR="008C6401" w:rsidRDefault="008C6401" w:rsidP="008C6401">
      <w:r>
        <w:t>Het veiligst is om figuren met tekstomloop ‘In tekstregel’ te gebruiken. De transformatie moet namelijk weten waar in de tekst een figuur ‘verankerd’ is.</w:t>
      </w:r>
      <w:r w:rsidR="00C83BF0">
        <w:t xml:space="preserve"> Dit is in word de standaard-mogelijkheid voor het plaatsen van figuren. De omvang van een figuur wordt berekend aan de hand van de breedte. De verhouding tussen de figuurbreedte en tekstbreedte wordt gebruikt in de uiteindelijke respec-weergave. Als de figuurbreedte meer dan 90% van de tekstbreedte</w:t>
      </w:r>
      <w:r>
        <w:t xml:space="preserve"> </w:t>
      </w:r>
      <w:r w:rsidR="00C83BF0">
        <w:t>is, wordt het uitgevuld naar de volledige tekstbreedte.</w:t>
      </w:r>
    </w:p>
    <w:p w14:paraId="3BDD4FC7" w14:textId="344A6C78" w:rsidR="00C83BF0" w:rsidRDefault="00C83BF0" w:rsidP="008C6401"/>
    <w:p w14:paraId="26301601" w14:textId="0DA12785" w:rsidR="00C83BF0" w:rsidRPr="008C6401" w:rsidRDefault="00C83BF0" w:rsidP="008C6401">
      <w:r>
        <w:t xml:space="preserve">Het is mogelijk om met kruisverwijzingen (zie </w:t>
      </w:r>
      <w:r>
        <w:fldChar w:fldCharType="begin"/>
      </w:r>
      <w:r>
        <w:instrText xml:space="preserve"> REF _Ref124680588 \r \h </w:instrText>
      </w:r>
      <w:r>
        <w:fldChar w:fldCharType="separate"/>
      </w:r>
      <w:r w:rsidR="009A7620">
        <w:t>3.3.1</w:t>
      </w:r>
      <w:r>
        <w:fldChar w:fldCharType="end"/>
      </w:r>
      <w:r>
        <w:t>) te verwijzen naar een figuur. De alinea onder de figuur wordt omgezet naar een figuurbijschrift als u het markeert met stijl ‘Figuurbijschrift’ of ‘Bijschrift’.</w:t>
      </w:r>
    </w:p>
    <w:p w14:paraId="4FB3FFF7" w14:textId="70C2F861" w:rsidR="00944612" w:rsidRDefault="00944612" w:rsidP="00944612">
      <w:pPr>
        <w:pStyle w:val="Kop2"/>
      </w:pPr>
      <w:r>
        <w:lastRenderedPageBreak/>
        <w:t>Tabellen</w:t>
      </w:r>
    </w:p>
    <w:p w14:paraId="02BFA7BD" w14:textId="514174B9" w:rsidR="00F12B72" w:rsidRDefault="00B12A4D" w:rsidP="00F12B72">
      <w:r>
        <w:t>Tabellen worden volledig door de workflow word2respec ondersteund:</w:t>
      </w:r>
    </w:p>
    <w:p w14:paraId="076C9DBD" w14:textId="5644DCAF" w:rsidR="00BA3891" w:rsidRDefault="00BA3891" w:rsidP="00BA3891">
      <w:pPr>
        <w:numPr>
          <w:ilvl w:val="0"/>
          <w:numId w:val="11"/>
        </w:numPr>
        <w:ind w:left="284" w:hanging="284"/>
      </w:pPr>
      <w:r>
        <w:t>Tabelstijlen en tabeleigenschappen worden ondersteund.</w:t>
      </w:r>
    </w:p>
    <w:p w14:paraId="5727C462" w14:textId="2AD2FFB7" w:rsidR="00B12A4D" w:rsidRDefault="00B12A4D" w:rsidP="00BA3891">
      <w:pPr>
        <w:numPr>
          <w:ilvl w:val="0"/>
          <w:numId w:val="11"/>
        </w:numPr>
        <w:ind w:left="284" w:hanging="284"/>
      </w:pPr>
      <w:r>
        <w:t>De celopmaak wordt overgenomen</w:t>
      </w:r>
      <w:r w:rsidR="00BA3891">
        <w:t>.</w:t>
      </w:r>
    </w:p>
    <w:p w14:paraId="7BA8D6A9" w14:textId="368441A8" w:rsidR="00BA3891" w:rsidRDefault="00BA3891" w:rsidP="00BA3891">
      <w:pPr>
        <w:numPr>
          <w:ilvl w:val="0"/>
          <w:numId w:val="11"/>
        </w:numPr>
        <w:ind w:left="284" w:hanging="284"/>
      </w:pPr>
      <w:r>
        <w:t>Kolombreedte wordt overgenomen.</w:t>
      </w:r>
    </w:p>
    <w:p w14:paraId="0AD7A1ED" w14:textId="205B827B" w:rsidR="00BA3891" w:rsidRDefault="00BA3891" w:rsidP="00BA3891">
      <w:pPr>
        <w:numPr>
          <w:ilvl w:val="0"/>
          <w:numId w:val="11"/>
        </w:numPr>
        <w:ind w:left="284" w:hanging="284"/>
      </w:pPr>
      <w:r>
        <w:t>Samengevoegde cellen verticaal en horizontaal</w:t>
      </w:r>
      <w:r w:rsidR="001B15F4" w:rsidRPr="001B15F4">
        <w:t xml:space="preserve"> worden</w:t>
      </w:r>
      <w:r>
        <w:t xml:space="preserve"> ondersteund.</w:t>
      </w:r>
    </w:p>
    <w:p w14:paraId="336194DE" w14:textId="32998EA9" w:rsidR="00BE5D60" w:rsidRDefault="00BE5D60" w:rsidP="00BE5D60"/>
    <w:p w14:paraId="4802C57B" w14:textId="0D3B3294" w:rsidR="00BE5D60" w:rsidRDefault="00BE5D60" w:rsidP="00BE5D60">
      <w:r>
        <w:t>Als u de alinea boven de tabel</w:t>
      </w:r>
      <w:r w:rsidR="009A7620">
        <w:t xml:space="preserve"> (zie </w:t>
      </w:r>
      <w:r w:rsidR="009A7620">
        <w:fldChar w:fldCharType="begin"/>
      </w:r>
      <w:r w:rsidR="009A7620">
        <w:instrText xml:space="preserve"> REF _Ref141981526 \r \h </w:instrText>
      </w:r>
      <w:r w:rsidR="009A7620">
        <w:fldChar w:fldCharType="separate"/>
      </w:r>
      <w:r w:rsidR="009A7620">
        <w:t>Tabel 1</w:t>
      </w:r>
      <w:r w:rsidR="009A7620">
        <w:fldChar w:fldCharType="end"/>
      </w:r>
      <w:r w:rsidR="009A7620">
        <w:t>)</w:t>
      </w:r>
      <w:r>
        <w:t xml:space="preserve"> m</w:t>
      </w:r>
      <w:r w:rsidR="001876D6">
        <w:t>a</w:t>
      </w:r>
      <w:r>
        <w:t xml:space="preserve">rkeert met stijl ‘Tabeltitel’ of ‘Bijschrift’, dan wordt de alinea verwerkt als tabeltitel. In de tekst kunt u verwijzen naar de tabeltitel (zie </w:t>
      </w:r>
      <w:r>
        <w:fldChar w:fldCharType="begin"/>
      </w:r>
      <w:r>
        <w:instrText xml:space="preserve"> REF _Ref124680588 \r \h </w:instrText>
      </w:r>
      <w:r>
        <w:fldChar w:fldCharType="separate"/>
      </w:r>
      <w:r w:rsidR="009A7620">
        <w:t>3.3.1</w:t>
      </w:r>
      <w:r>
        <w:fldChar w:fldCharType="end"/>
      </w:r>
      <w:r>
        <w:t>).</w:t>
      </w:r>
      <w:r w:rsidR="004214AF">
        <w:t xml:space="preserve"> Merk op dat respec in de weergave de tabeltitel niet weergeeft met een nummering.</w:t>
      </w:r>
      <w:r w:rsidR="0038671E">
        <w:t xml:space="preserve"> Onderstaand is een voorbeeldtekst.</w:t>
      </w:r>
    </w:p>
    <w:p w14:paraId="07170208" w14:textId="012CEBE0" w:rsidR="00BA3891" w:rsidRDefault="00BA3891" w:rsidP="00BA3891">
      <w:pPr>
        <w:pStyle w:val="Tabeltitel"/>
      </w:pPr>
      <w:bookmarkStart w:id="6" w:name="_Ref141981526"/>
      <w:r w:rsidRPr="00BA3891">
        <w:t>Vergelijking met huidige rechtsfiguren en RO Standaarden</w:t>
      </w:r>
      <w:bookmarkEnd w:id="6"/>
    </w:p>
    <w:tbl>
      <w:tblPr>
        <w:tblW w:w="5000" w:type="pct"/>
        <w:tblInd w:w="-5" w:type="dxa"/>
        <w:tblBorders>
          <w:top w:val="single" w:sz="6" w:space="0" w:color="000000"/>
          <w:left w:val="single" w:sz="6" w:space="0" w:color="000000"/>
          <w:bottom w:val="single" w:sz="6" w:space="0" w:color="000000"/>
          <w:right w:val="single" w:sz="6" w:space="0" w:color="000000"/>
        </w:tblBorders>
        <w:shd w:val="clear" w:color="auto" w:fill="FFFFFF"/>
        <w:tblLayout w:type="fixed"/>
        <w:tblCellMar>
          <w:left w:w="0" w:type="dxa"/>
          <w:right w:w="0" w:type="dxa"/>
        </w:tblCellMar>
        <w:tblLook w:val="0620" w:firstRow="1" w:lastRow="0" w:firstColumn="0" w:lastColumn="0" w:noHBand="1" w:noVBand="1"/>
      </w:tblPr>
      <w:tblGrid>
        <w:gridCol w:w="2973"/>
        <w:gridCol w:w="5521"/>
      </w:tblGrid>
      <w:tr w:rsidR="00BA3891" w:rsidRPr="00BA3891" w14:paraId="3D6975D3" w14:textId="77777777" w:rsidTr="003D5D4E">
        <w:trPr>
          <w:cantSplit/>
          <w:tblHeader/>
        </w:trPr>
        <w:tc>
          <w:tcPr>
            <w:tcW w:w="1750" w:type="pct"/>
            <w:tcBorders>
              <w:top w:val="single" w:sz="4" w:space="0" w:color="000000"/>
              <w:left w:val="single" w:sz="4" w:space="0" w:color="000000"/>
              <w:bottom w:val="single" w:sz="4" w:space="0" w:color="000000"/>
              <w:right w:val="single" w:sz="4" w:space="0" w:color="000000"/>
            </w:tcBorders>
            <w:shd w:val="clear" w:color="auto" w:fill="000000"/>
            <w:tcMar>
              <w:top w:w="53" w:type="dxa"/>
              <w:left w:w="85" w:type="dxa"/>
              <w:bottom w:w="53" w:type="dxa"/>
              <w:right w:w="85" w:type="dxa"/>
            </w:tcMar>
            <w:hideMark/>
          </w:tcPr>
          <w:p w14:paraId="0BC24FA9" w14:textId="77777777" w:rsidR="00BA3891" w:rsidRPr="00BA3891" w:rsidRDefault="00BA3891" w:rsidP="00BA3891">
            <w:pPr>
              <w:rPr>
                <w:rFonts w:ascii="Calibri" w:eastAsia="Times New Roman" w:hAnsi="Calibri" w:cs="Calibri"/>
                <w:b/>
                <w:bCs/>
                <w:color w:val="FFFFFF"/>
                <w:szCs w:val="20"/>
                <w:lang w:eastAsia="nl-NL"/>
              </w:rPr>
            </w:pPr>
            <w:r w:rsidRPr="00BA3891">
              <w:rPr>
                <w:rFonts w:ascii="Calibri" w:eastAsia="Times New Roman" w:hAnsi="Calibri" w:cs="Calibri"/>
                <w:b/>
                <w:bCs/>
                <w:color w:val="FFFFFF"/>
                <w:szCs w:val="20"/>
                <w:lang w:eastAsia="nl-NL"/>
              </w:rPr>
              <w:t>Onderwerp</w:t>
            </w:r>
          </w:p>
        </w:tc>
        <w:tc>
          <w:tcPr>
            <w:tcW w:w="3250" w:type="pct"/>
            <w:tcBorders>
              <w:top w:val="single" w:sz="4" w:space="0" w:color="000000"/>
              <w:left w:val="single" w:sz="4" w:space="0" w:color="000000"/>
              <w:bottom w:val="single" w:sz="4" w:space="0" w:color="000000"/>
              <w:right w:val="single" w:sz="4" w:space="0" w:color="000000"/>
            </w:tcBorders>
            <w:shd w:val="clear" w:color="auto" w:fill="000000"/>
            <w:tcMar>
              <w:top w:w="53" w:type="dxa"/>
              <w:left w:w="85" w:type="dxa"/>
              <w:bottom w:w="53" w:type="dxa"/>
              <w:right w:w="85" w:type="dxa"/>
            </w:tcMar>
            <w:hideMark/>
          </w:tcPr>
          <w:p w14:paraId="3876B779" w14:textId="77777777" w:rsidR="00BA3891" w:rsidRPr="00BA3891" w:rsidRDefault="00BA3891" w:rsidP="00BA3891">
            <w:pPr>
              <w:rPr>
                <w:rFonts w:ascii="Calibri" w:eastAsia="Times New Roman" w:hAnsi="Calibri" w:cs="Calibri"/>
                <w:b/>
                <w:bCs/>
                <w:color w:val="FFFFFF"/>
                <w:szCs w:val="20"/>
                <w:lang w:eastAsia="nl-NL"/>
              </w:rPr>
            </w:pPr>
            <w:r w:rsidRPr="00BA3891">
              <w:rPr>
                <w:rFonts w:ascii="Calibri" w:eastAsia="Times New Roman" w:hAnsi="Calibri" w:cs="Calibri"/>
                <w:b/>
                <w:bCs/>
                <w:color w:val="FFFFFF"/>
                <w:szCs w:val="20"/>
                <w:lang w:eastAsia="nl-NL"/>
              </w:rPr>
              <w:t>Specificatie</w:t>
            </w:r>
          </w:p>
        </w:tc>
      </w:tr>
      <w:tr w:rsidR="00BA3891" w:rsidRPr="00BA3891" w14:paraId="5F275702" w14:textId="77777777" w:rsidTr="003D5D4E">
        <w:trPr>
          <w:cantSplit/>
        </w:trPr>
        <w:tc>
          <w:tcPr>
            <w:tcW w:w="1750" w:type="pct"/>
            <w:tcBorders>
              <w:top w:val="single" w:sz="4" w:space="0" w:color="000000"/>
              <w:left w:val="single" w:sz="4" w:space="0" w:color="000000"/>
              <w:bottom w:val="single" w:sz="4" w:space="0" w:color="000000"/>
              <w:right w:val="single" w:sz="4" w:space="0" w:color="000000"/>
            </w:tcBorders>
            <w:shd w:val="clear" w:color="auto" w:fill="FFFFFF"/>
            <w:tcMar>
              <w:top w:w="53" w:type="dxa"/>
              <w:left w:w="85" w:type="dxa"/>
              <w:bottom w:w="53" w:type="dxa"/>
              <w:right w:w="85" w:type="dxa"/>
            </w:tcMar>
            <w:hideMark/>
          </w:tcPr>
          <w:p w14:paraId="11D9E377" w14:textId="77777777" w:rsidR="00BA3891" w:rsidRPr="00BA3891" w:rsidRDefault="00BA3891" w:rsidP="00BA3891">
            <w:pPr>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Vergelijkbaar met / voortzetting van huidige rechtsfiguur</w:t>
            </w:r>
          </w:p>
        </w:tc>
        <w:tc>
          <w:tcPr>
            <w:tcW w:w="3250" w:type="pct"/>
            <w:tcBorders>
              <w:top w:val="single" w:sz="4" w:space="0" w:color="000000"/>
              <w:left w:val="single" w:sz="4" w:space="0" w:color="000000"/>
              <w:bottom w:val="single" w:sz="4" w:space="0" w:color="000000"/>
              <w:right w:val="single" w:sz="4" w:space="0" w:color="000000"/>
            </w:tcBorders>
            <w:shd w:val="clear" w:color="auto" w:fill="FFFFFF"/>
            <w:tcMar>
              <w:top w:w="53" w:type="dxa"/>
              <w:left w:w="85" w:type="dxa"/>
              <w:bottom w:w="53" w:type="dxa"/>
              <w:right w:w="85" w:type="dxa"/>
            </w:tcMar>
            <w:hideMark/>
          </w:tcPr>
          <w:p w14:paraId="6EF80E77"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bestemmingsplan, uitwerkingsplan, wijzigingsplan en inpassingsplan op basis van Wro</w:t>
            </w:r>
          </w:p>
          <w:p w14:paraId="3D4FDAF3"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beheersverordening op basis van Wro</w:t>
            </w:r>
          </w:p>
          <w:p w14:paraId="3B8F6F86"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bestemmingsplan met verbrede reikwijdte op basis van Crisis- en herstelwet</w:t>
            </w:r>
          </w:p>
          <w:p w14:paraId="08B639F4"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welstandsnota op basis van Woningwet</w:t>
            </w:r>
          </w:p>
          <w:p w14:paraId="51DA0A0D"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erfgoedverordening op basis van Monumentenwet</w:t>
            </w:r>
          </w:p>
          <w:p w14:paraId="34C06858"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algemene plaatselijke verordening op basis van Gemeentewet</w:t>
            </w:r>
          </w:p>
          <w:p w14:paraId="546FC6B8"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w:t>
            </w:r>
          </w:p>
        </w:tc>
      </w:tr>
      <w:tr w:rsidR="00BA3891" w:rsidRPr="00BA3891" w14:paraId="416C5F16" w14:textId="77777777" w:rsidTr="003D5D4E">
        <w:trPr>
          <w:cantSplit/>
        </w:trPr>
        <w:tc>
          <w:tcPr>
            <w:tcW w:w="1750" w:type="pct"/>
            <w:tcBorders>
              <w:top w:val="single" w:sz="4" w:space="0" w:color="000000"/>
              <w:left w:val="single" w:sz="4" w:space="0" w:color="000000"/>
              <w:bottom w:val="single" w:sz="4" w:space="0" w:color="000000"/>
              <w:right w:val="single" w:sz="4" w:space="0" w:color="000000"/>
            </w:tcBorders>
            <w:shd w:val="clear" w:color="auto" w:fill="FFFFFF"/>
            <w:tcMar>
              <w:top w:w="53" w:type="dxa"/>
              <w:left w:w="85" w:type="dxa"/>
              <w:bottom w:w="53" w:type="dxa"/>
              <w:right w:w="85" w:type="dxa"/>
            </w:tcMar>
            <w:hideMark/>
          </w:tcPr>
          <w:p w14:paraId="0341E396" w14:textId="77777777" w:rsidR="00BA3891" w:rsidRPr="00BA3891" w:rsidRDefault="00BA3891" w:rsidP="00BA3891">
            <w:pPr>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Voortzetting van instrument in RO Standaarden</w:t>
            </w:r>
          </w:p>
        </w:tc>
        <w:tc>
          <w:tcPr>
            <w:tcW w:w="3250" w:type="pct"/>
            <w:tcBorders>
              <w:top w:val="single" w:sz="4" w:space="0" w:color="000000"/>
              <w:left w:val="single" w:sz="4" w:space="0" w:color="000000"/>
              <w:bottom w:val="single" w:sz="4" w:space="0" w:color="000000"/>
              <w:right w:val="single" w:sz="4" w:space="0" w:color="000000"/>
            </w:tcBorders>
            <w:shd w:val="clear" w:color="auto" w:fill="FFFFFF"/>
            <w:tcMar>
              <w:top w:w="53" w:type="dxa"/>
              <w:left w:w="85" w:type="dxa"/>
              <w:bottom w:w="53" w:type="dxa"/>
              <w:right w:w="85" w:type="dxa"/>
            </w:tcMar>
            <w:hideMark/>
          </w:tcPr>
          <w:p w14:paraId="11C4AEA3" w14:textId="77777777" w:rsidR="00BA3891" w:rsidRPr="00BA3891" w:rsidRDefault="00BA3891" w:rsidP="00BA3891">
            <w:pPr>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Ja, bestemmingsplan en beheersverordening</w:t>
            </w:r>
          </w:p>
        </w:tc>
      </w:tr>
      <w:tr w:rsidR="00BA3891" w:rsidRPr="00BA3891" w14:paraId="30BC4834" w14:textId="77777777" w:rsidTr="003D5D4E">
        <w:trPr>
          <w:cantSplit/>
        </w:trPr>
        <w:tc>
          <w:tcPr>
            <w:tcW w:w="1750" w:type="pct"/>
            <w:tcBorders>
              <w:top w:val="single" w:sz="4" w:space="0" w:color="000000"/>
              <w:left w:val="single" w:sz="4" w:space="0" w:color="000000"/>
              <w:bottom w:val="single" w:sz="4" w:space="0" w:color="000000"/>
              <w:right w:val="single" w:sz="4" w:space="0" w:color="000000"/>
            </w:tcBorders>
            <w:shd w:val="clear" w:color="auto" w:fill="FFFFFF"/>
            <w:tcMar>
              <w:top w:w="53" w:type="dxa"/>
              <w:left w:w="85" w:type="dxa"/>
              <w:bottom w:w="53" w:type="dxa"/>
              <w:right w:w="85" w:type="dxa"/>
            </w:tcMar>
            <w:hideMark/>
          </w:tcPr>
          <w:p w14:paraId="75889E7D" w14:textId="77777777" w:rsidR="00BA3891" w:rsidRPr="00BA3891" w:rsidRDefault="00BA3891" w:rsidP="00BA3891">
            <w:pPr>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INSPIRE-thema</w:t>
            </w:r>
          </w:p>
        </w:tc>
        <w:tc>
          <w:tcPr>
            <w:tcW w:w="3250" w:type="pct"/>
            <w:tcBorders>
              <w:top w:val="single" w:sz="4" w:space="0" w:color="000000"/>
              <w:left w:val="single" w:sz="4" w:space="0" w:color="000000"/>
              <w:bottom w:val="single" w:sz="4" w:space="0" w:color="000000"/>
              <w:right w:val="single" w:sz="4" w:space="0" w:color="000000"/>
            </w:tcBorders>
            <w:shd w:val="clear" w:color="auto" w:fill="FFFFFF"/>
            <w:tcMar>
              <w:top w:w="53" w:type="dxa"/>
              <w:left w:w="85" w:type="dxa"/>
              <w:bottom w:w="53" w:type="dxa"/>
              <w:right w:w="85" w:type="dxa"/>
            </w:tcMar>
            <w:hideMark/>
          </w:tcPr>
          <w:p w14:paraId="153516E7" w14:textId="77777777" w:rsidR="00BA3891" w:rsidRPr="00BA3891" w:rsidRDefault="00BA3891" w:rsidP="00BA3891">
            <w:pPr>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Planned Land Use: SpatialPlan</w:t>
            </w:r>
          </w:p>
        </w:tc>
      </w:tr>
    </w:tbl>
    <w:p w14:paraId="476F745B" w14:textId="6DB33506" w:rsidR="00944612" w:rsidRDefault="00944612" w:rsidP="00944612">
      <w:pPr>
        <w:pStyle w:val="Kop2"/>
      </w:pPr>
      <w:r>
        <w:t>Voetnoten</w:t>
      </w:r>
    </w:p>
    <w:p w14:paraId="0F060DFC" w14:textId="117636CD" w:rsidR="0038671E" w:rsidRDefault="0038671E" w:rsidP="0038671E">
      <w:r>
        <w:t>De transformatie ondersteun</w:t>
      </w:r>
      <w:r w:rsidR="00671464">
        <w:t>t</w:t>
      </w:r>
      <w:r>
        <w:t xml:space="preserve"> niet-complexe voetnoten. Onderstaand is een voorbeeldtekst.</w:t>
      </w:r>
    </w:p>
    <w:p w14:paraId="23D278FF" w14:textId="77777777" w:rsidR="0038671E" w:rsidRDefault="0038671E" w:rsidP="0038671E"/>
    <w:p w14:paraId="4085F985" w14:textId="1A898FFB" w:rsidR="0038671E" w:rsidRDefault="0038671E" w:rsidP="0038671E">
      <w:pPr>
        <w:ind w:left="567" w:right="567"/>
      </w:pPr>
      <w:r>
        <w:t>Op grond van artikel 20.26 lid 2 Omgevingswet worden besluiten en andere rechtsfiguren op grond van die wet die bij ministeriële regeling zijn aangeduid als omgevingsdocument, ontsloten via DSO-LV. De bedoelde ministeriële regeling is de Regeling standaarden publicaties Omgevingswet</w:t>
      </w:r>
      <w:r w:rsidR="003E32D1">
        <w:rPr>
          <w:rStyle w:val="Voetnootmarkering"/>
        </w:rPr>
        <w:footnoteReference w:id="1"/>
      </w:r>
      <w:r>
        <w:t>. Deze regeling wijst besluiten en andere rechtsfiguren aan als omgevingsdocument en stelt het verplicht om die omgevingsdocumenten, en ontwerpen daarvan, elektronisch vorm te geven conform de Standaard voor Officiële Publicaties, het InformatieModel Omgevingswet en het voor het betreffende omgevingsdocument voorgeschreven toepassingsprofiel. Ook bevat deze regeling de verplichting om omgevingsdocumenten voor publicatie aan te bieden aan het Bronhouderkoppelvlak van de LVBB.</w:t>
      </w:r>
    </w:p>
    <w:p w14:paraId="2A655D23" w14:textId="6F5F86ED" w:rsidR="00671464" w:rsidRDefault="00815CF3" w:rsidP="00671464">
      <w:pPr>
        <w:spacing w:before="280" w:after="280"/>
      </w:pPr>
      <w:r w:rsidRPr="00815CF3">
        <w:rPr>
          <w:noProof/>
        </w:rPr>
        <w:lastRenderedPageBreak/>
        <w:drawing>
          <wp:inline distT="0" distB="0" distL="0" distR="0" wp14:anchorId="230AFE27" wp14:editId="073AA1D8">
            <wp:extent cx="5400040" cy="303784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7840"/>
                    </a:xfrm>
                    <a:prstGeom prst="rect">
                      <a:avLst/>
                    </a:prstGeom>
                  </pic:spPr>
                </pic:pic>
              </a:graphicData>
            </a:graphic>
          </wp:inline>
        </w:drawing>
      </w:r>
    </w:p>
    <w:p w14:paraId="3EC8196D" w14:textId="0557739E" w:rsidR="00815CF3" w:rsidRDefault="00815CF3" w:rsidP="00815CF3">
      <w:pPr>
        <w:pStyle w:val="Figuurbijschrift"/>
      </w:pPr>
      <w:r>
        <w:t>Respec-weergave van een voetnoot</w:t>
      </w:r>
    </w:p>
    <w:p w14:paraId="15D08FC1" w14:textId="7E2F5AD6" w:rsidR="00AC52D1" w:rsidRDefault="002A2292" w:rsidP="0018342D">
      <w:pPr>
        <w:pStyle w:val="Kop1"/>
      </w:pPr>
      <w:r>
        <w:lastRenderedPageBreak/>
        <w:t>Ondersteunde respec-functionaliteit</w:t>
      </w:r>
    </w:p>
    <w:p w14:paraId="79BCB09C" w14:textId="3574AA3E" w:rsidR="00815CF3" w:rsidRPr="00815CF3" w:rsidRDefault="00815CF3" w:rsidP="00815CF3">
      <w:r>
        <w:t>In respec-weergave komen tekstsoorten voor waarvoor we een specifieke word-opmaak hebben afgesproken.</w:t>
      </w:r>
      <w:r w:rsidR="00483F99">
        <w:t xml:space="preserve"> U kunt deze toevoegen met de opties ‘Tekstsoorten’ en ‘Code’, links in de werkbalk.</w:t>
      </w:r>
    </w:p>
    <w:p w14:paraId="692AB1A3" w14:textId="5583A42F" w:rsidR="0018342D" w:rsidRDefault="0018342D" w:rsidP="00FE1C44">
      <w:pPr>
        <w:pStyle w:val="Kop2"/>
      </w:pPr>
      <w:r>
        <w:t>Code</w:t>
      </w:r>
    </w:p>
    <w:p w14:paraId="363E8EB8" w14:textId="568EAF9F" w:rsidR="00815CF3" w:rsidRDefault="00815CF3" w:rsidP="00815CF3">
      <w:r>
        <w:t xml:space="preserve">Een code-blok wordt in word aangegeven door </w:t>
      </w:r>
      <w:r w:rsidR="00936045">
        <w:t>het hele blok</w:t>
      </w:r>
      <w:r>
        <w:t xml:space="preserve"> te markeren</w:t>
      </w:r>
      <w:r w:rsidR="0067746B">
        <w:t xml:space="preserve"> met menu-optie ‘Code’</w:t>
      </w:r>
      <w:r>
        <w:t>. Onderstaand is voorbeeldtekst.</w:t>
      </w:r>
      <w:r w:rsidR="00483F99">
        <w:t xml:space="preserve"> Let erop dat de inspringing met een tab-teken moet.</w:t>
      </w:r>
    </w:p>
    <w:p w14:paraId="3B4FA2CF" w14:textId="7925AED8" w:rsidR="00815CF3" w:rsidRDefault="00815CF3" w:rsidP="00815CF3"/>
    <w:p w14:paraId="652C17D5" w14:textId="77777777" w:rsidR="002C261A" w:rsidRPr="008E5C64" w:rsidRDefault="002C261A" w:rsidP="008E5C64">
      <w:pPr>
        <w:rPr>
          <w:highlight w:val="lightGray"/>
        </w:rPr>
      </w:pPr>
      <w:r w:rsidRPr="008E5C64">
        <w:rPr>
          <w:highlight w:val="lightGray"/>
        </w:rPr>
        <w:t>&lt;xsl:template match="w14:checkbox"&gt;</w:t>
      </w:r>
    </w:p>
    <w:p w14:paraId="679B3AF7" w14:textId="34E44D12" w:rsidR="002C261A" w:rsidRPr="008E5C64" w:rsidRDefault="002C261A" w:rsidP="008E5C64">
      <w:pPr>
        <w:rPr>
          <w:highlight w:val="lightGray"/>
        </w:rPr>
      </w:pPr>
      <w:r w:rsidRPr="008E5C64">
        <w:rPr>
          <w:highlight w:val="lightGray"/>
        </w:rPr>
        <w:tab/>
        <w:t>&lt;xsl:element name="input"&gt;</w:t>
      </w:r>
    </w:p>
    <w:p w14:paraId="493207D9" w14:textId="7D95676A" w:rsidR="002C261A" w:rsidRPr="008E5C64" w:rsidRDefault="002C261A" w:rsidP="008E5C64">
      <w:pPr>
        <w:rPr>
          <w:highlight w:val="lightGray"/>
        </w:rPr>
      </w:pPr>
      <w:r w:rsidRPr="008E5C64">
        <w:rPr>
          <w:highlight w:val="lightGray"/>
        </w:rPr>
        <w:tab/>
      </w:r>
      <w:r w:rsidRPr="008E5C64">
        <w:rPr>
          <w:highlight w:val="lightGray"/>
        </w:rPr>
        <w:tab/>
        <w:t>&lt;xsl:attribute name="class" select="string('task-list-item-checkbox')"/&gt;</w:t>
      </w:r>
    </w:p>
    <w:p w14:paraId="1F63DBD0" w14:textId="6CE8E308" w:rsidR="002C261A" w:rsidRPr="008E5C64" w:rsidRDefault="002C261A" w:rsidP="008E5C64">
      <w:pPr>
        <w:rPr>
          <w:highlight w:val="lightGray"/>
        </w:rPr>
      </w:pPr>
      <w:r w:rsidRPr="008E5C64">
        <w:rPr>
          <w:highlight w:val="lightGray"/>
        </w:rPr>
        <w:tab/>
      </w:r>
      <w:r w:rsidRPr="008E5C64">
        <w:rPr>
          <w:highlight w:val="lightGray"/>
        </w:rPr>
        <w:tab/>
        <w:t>&lt;xsl:attribute name="id" select="generate-id(.)"/&gt;</w:t>
      </w:r>
    </w:p>
    <w:p w14:paraId="54F47515" w14:textId="3C83630E" w:rsidR="002C261A" w:rsidRPr="008E5C64" w:rsidRDefault="002C261A" w:rsidP="008E5C64">
      <w:pPr>
        <w:rPr>
          <w:highlight w:val="lightGray"/>
        </w:rPr>
      </w:pPr>
      <w:r w:rsidRPr="008E5C64">
        <w:rPr>
          <w:highlight w:val="lightGray"/>
        </w:rPr>
        <w:tab/>
      </w:r>
      <w:r w:rsidRPr="008E5C64">
        <w:rPr>
          <w:highlight w:val="lightGray"/>
        </w:rPr>
        <w:tab/>
        <w:t>&lt;xsl:attribute name="style" select="string('margin-right: 2mm;')"/&gt;</w:t>
      </w:r>
    </w:p>
    <w:p w14:paraId="413C7B26" w14:textId="4E3682ED" w:rsidR="002C261A" w:rsidRPr="008E5C64" w:rsidRDefault="002C261A" w:rsidP="008E5C64">
      <w:pPr>
        <w:rPr>
          <w:highlight w:val="lightGray"/>
        </w:rPr>
      </w:pPr>
      <w:r w:rsidRPr="008E5C64">
        <w:rPr>
          <w:highlight w:val="lightGray"/>
        </w:rPr>
        <w:tab/>
      </w:r>
      <w:r w:rsidRPr="008E5C64">
        <w:rPr>
          <w:highlight w:val="lightGray"/>
        </w:rPr>
        <w:tab/>
        <w:t>&lt;xsl:attribute name="type" select="string('checkbox')"/&gt;</w:t>
      </w:r>
    </w:p>
    <w:p w14:paraId="484D3673" w14:textId="0EC49EFF" w:rsidR="002C261A" w:rsidRPr="008E5C64" w:rsidRDefault="002C261A" w:rsidP="008E5C64">
      <w:pPr>
        <w:rPr>
          <w:highlight w:val="lightGray"/>
        </w:rPr>
      </w:pPr>
      <w:r w:rsidRPr="008E5C64">
        <w:rPr>
          <w:highlight w:val="lightGray"/>
        </w:rPr>
        <w:tab/>
      </w:r>
      <w:r w:rsidRPr="008E5C64">
        <w:rPr>
          <w:highlight w:val="lightGray"/>
        </w:rPr>
        <w:tab/>
        <w:t>&lt;xsl:if test="w14:checked/@w14:val=1"&gt;</w:t>
      </w:r>
    </w:p>
    <w:p w14:paraId="552EA4DB" w14:textId="08E40BC5" w:rsidR="002C261A" w:rsidRPr="008E5C64" w:rsidRDefault="002C261A" w:rsidP="008E5C64">
      <w:pPr>
        <w:rPr>
          <w:highlight w:val="lightGray"/>
        </w:rPr>
      </w:pPr>
      <w:r w:rsidRPr="008E5C64">
        <w:rPr>
          <w:highlight w:val="lightGray"/>
        </w:rPr>
        <w:tab/>
      </w:r>
      <w:r w:rsidRPr="008E5C64">
        <w:rPr>
          <w:highlight w:val="lightGray"/>
        </w:rPr>
        <w:tab/>
      </w:r>
      <w:r w:rsidRPr="008E5C64">
        <w:rPr>
          <w:highlight w:val="lightGray"/>
        </w:rPr>
        <w:tab/>
        <w:t>&lt;xsl:attribute name="checked"/&gt;</w:t>
      </w:r>
    </w:p>
    <w:p w14:paraId="79773F8B" w14:textId="6AEF0686" w:rsidR="002C261A" w:rsidRPr="008E5C64" w:rsidRDefault="002C261A" w:rsidP="008E5C64">
      <w:pPr>
        <w:rPr>
          <w:highlight w:val="lightGray"/>
        </w:rPr>
      </w:pPr>
      <w:r w:rsidRPr="008E5C64">
        <w:rPr>
          <w:highlight w:val="lightGray"/>
        </w:rPr>
        <w:tab/>
      </w:r>
      <w:r w:rsidRPr="008E5C64">
        <w:rPr>
          <w:highlight w:val="lightGray"/>
        </w:rPr>
        <w:tab/>
        <w:t>&lt;/xsl:if&gt;</w:t>
      </w:r>
    </w:p>
    <w:p w14:paraId="6ECDBD77" w14:textId="42147A29" w:rsidR="002C261A" w:rsidRPr="008E5C64" w:rsidRDefault="002C261A" w:rsidP="008E5C64">
      <w:pPr>
        <w:rPr>
          <w:highlight w:val="lightGray"/>
        </w:rPr>
      </w:pPr>
      <w:r w:rsidRPr="008E5C64">
        <w:rPr>
          <w:highlight w:val="lightGray"/>
        </w:rPr>
        <w:tab/>
        <w:t>&lt;/xsl:element&gt;</w:t>
      </w:r>
    </w:p>
    <w:p w14:paraId="35B197E5" w14:textId="65EA75BD" w:rsidR="00815CF3" w:rsidRPr="008E5C64" w:rsidRDefault="002C261A" w:rsidP="008E5C64">
      <w:r w:rsidRPr="008E5C64">
        <w:rPr>
          <w:highlight w:val="lightGray"/>
        </w:rPr>
        <w:t>&lt;/xsl:template&gt;</w:t>
      </w:r>
    </w:p>
    <w:p w14:paraId="612353D8" w14:textId="77777777" w:rsidR="0067746B" w:rsidRDefault="0067746B" w:rsidP="0067746B"/>
    <w:p w14:paraId="46CDEBC5" w14:textId="4A0EDA21" w:rsidR="0067746B" w:rsidRDefault="0067746B" w:rsidP="0067746B">
      <w:r>
        <w:t xml:space="preserve">Code kan ook binnen een alinea staan. Dan is het voldoende om </w:t>
      </w:r>
      <w:r w:rsidRPr="008E5C64">
        <w:rPr>
          <w:highlight w:val="lightGray"/>
        </w:rPr>
        <w:t>dit gedeelte</w:t>
      </w:r>
      <w:r>
        <w:t xml:space="preserve"> te markeren met optie ‘Code’.</w:t>
      </w:r>
    </w:p>
    <w:p w14:paraId="24A453AC" w14:textId="579F60B4" w:rsidR="008A3A03" w:rsidRDefault="000307C1" w:rsidP="008A3A03">
      <w:pPr>
        <w:spacing w:before="280" w:after="280"/>
      </w:pPr>
      <w:r>
        <w:rPr>
          <w:noProof/>
        </w:rPr>
        <w:drawing>
          <wp:inline distT="0" distB="0" distL="0" distR="0" wp14:anchorId="061F047A" wp14:editId="777754E3">
            <wp:extent cx="5400000" cy="3374982"/>
            <wp:effectExtent l="0" t="0" r="0" b="0"/>
            <wp:docPr id="1350356757"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00" cy="3374982"/>
                    </a:xfrm>
                    <a:prstGeom prst="rect">
                      <a:avLst/>
                    </a:prstGeom>
                    <a:noFill/>
                  </pic:spPr>
                </pic:pic>
              </a:graphicData>
            </a:graphic>
          </wp:inline>
        </w:drawing>
      </w:r>
    </w:p>
    <w:p w14:paraId="34DA8798" w14:textId="4E669EA0" w:rsidR="008A3A03" w:rsidRDefault="008A3A03" w:rsidP="008A3A03">
      <w:pPr>
        <w:pStyle w:val="Figuurbijschrift"/>
      </w:pPr>
      <w:r>
        <w:t xml:space="preserve">Voorbeeld van een code-blok in </w:t>
      </w:r>
      <w:r w:rsidR="009A279A">
        <w:t>word</w:t>
      </w:r>
    </w:p>
    <w:p w14:paraId="47C7E86B" w14:textId="7E50142F" w:rsidR="0067746B" w:rsidRDefault="0067746B" w:rsidP="00FE1C44">
      <w:pPr>
        <w:pStyle w:val="Kop2"/>
      </w:pPr>
      <w:r>
        <w:lastRenderedPageBreak/>
        <w:t>Citaat</w:t>
      </w:r>
    </w:p>
    <w:p w14:paraId="283C8EED" w14:textId="31C2EAD0" w:rsidR="0067746B" w:rsidRDefault="0067746B" w:rsidP="0067746B">
      <w:r w:rsidRPr="0067746B">
        <w:t xml:space="preserve">Een </w:t>
      </w:r>
      <w:r>
        <w:t>citaat</w:t>
      </w:r>
      <w:r w:rsidRPr="0067746B">
        <w:t xml:space="preserve"> wordt aangegeven door de alinea te selecteren en optie ‘</w:t>
      </w:r>
      <w:r>
        <w:t>T</w:t>
      </w:r>
      <w:r w:rsidRPr="0067746B">
        <w:t>ekstsoorten’, ‘</w:t>
      </w:r>
      <w:r>
        <w:t>Citaat</w:t>
      </w:r>
      <w:r w:rsidRPr="0067746B">
        <w:t>’ te kiezen.</w:t>
      </w:r>
    </w:p>
    <w:p w14:paraId="1193CB5E" w14:textId="7B381678" w:rsidR="0067746B" w:rsidRPr="00017F89" w:rsidRDefault="0067746B" w:rsidP="00017F89">
      <w:pPr>
        <w:divId w:val="848326000"/>
      </w:pPr>
      <w:r w:rsidRPr="00017F89">
        <w:t>Dit is een voorbeeld van een citaat.</w:t>
      </w:r>
    </w:p>
    <w:p w14:paraId="4A2A00B7" w14:textId="10E0DEA5" w:rsidR="006A59F0" w:rsidRDefault="000307C1" w:rsidP="006A59F0">
      <w:pPr>
        <w:spacing w:before="280" w:after="280"/>
      </w:pPr>
      <w:r>
        <w:rPr>
          <w:noProof/>
        </w:rPr>
        <w:drawing>
          <wp:inline distT="0" distB="0" distL="0" distR="0" wp14:anchorId="2803A201" wp14:editId="6D54B629">
            <wp:extent cx="5400000" cy="3374982"/>
            <wp:effectExtent l="0" t="0" r="0" b="0"/>
            <wp:docPr id="698074481"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00" cy="3374982"/>
                    </a:xfrm>
                    <a:prstGeom prst="rect">
                      <a:avLst/>
                    </a:prstGeom>
                    <a:noFill/>
                  </pic:spPr>
                </pic:pic>
              </a:graphicData>
            </a:graphic>
          </wp:inline>
        </w:drawing>
      </w:r>
    </w:p>
    <w:p w14:paraId="230B7E6D" w14:textId="7280C089" w:rsidR="006A59F0" w:rsidRDefault="006A59F0" w:rsidP="006A59F0">
      <w:pPr>
        <w:pStyle w:val="Figuurbijschrift"/>
      </w:pPr>
      <w:r>
        <w:t>Weergave van tekstsoorten ‘Citaat’, ‘Issue’ en ‘Noot’ in word</w:t>
      </w:r>
    </w:p>
    <w:p w14:paraId="0E8A6FC9" w14:textId="1A6FB2C5" w:rsidR="0067746B" w:rsidRDefault="0067746B" w:rsidP="00FE1C44">
      <w:pPr>
        <w:pStyle w:val="Kop2"/>
      </w:pPr>
      <w:r>
        <w:t>Issue</w:t>
      </w:r>
    </w:p>
    <w:p w14:paraId="540C9401" w14:textId="6DBC7C75" w:rsidR="0067746B" w:rsidRDefault="002D71AD" w:rsidP="0067746B">
      <w:r>
        <w:t xml:space="preserve">In </w:t>
      </w:r>
      <w:r w:rsidR="009A279A">
        <w:t>respec</w:t>
      </w:r>
      <w:r>
        <w:t xml:space="preserve"> is het mogelijk om extra functionaliteit voor issues op te nemen. Zet in de eerste alinea het issue waarnaar gekoppeld moet worden en de titel. Selecteer de tekst en markeer het met ‘Teksoorten’, ‘Issue’.</w:t>
      </w:r>
    </w:p>
    <w:p w14:paraId="4EB6F251" w14:textId="77777777" w:rsidR="005011B9" w:rsidRPr="00017F89" w:rsidRDefault="005011B9" w:rsidP="00017F89">
      <w:pPr>
        <w:divId w:val="109056566"/>
      </w:pPr>
      <w:r w:rsidRPr="006A59F0">
        <w:rPr>
          <w:b/>
          <w:bCs/>
        </w:rPr>
        <w:t>Issue 22</w:t>
      </w:r>
      <w:r w:rsidRPr="00017F89">
        <w:t xml:space="preserve">: Invullen van </w:t>
      </w:r>
      <w:r w:rsidRPr="006A59F0">
        <w:rPr>
          <w:highlight w:val="lightGray"/>
        </w:rPr>
        <w:t>dct:license</w:t>
      </w:r>
      <w:r w:rsidRPr="00017F89">
        <w:t xml:space="preserve"> en </w:t>
      </w:r>
      <w:r w:rsidRPr="006A59F0">
        <w:rPr>
          <w:highlight w:val="lightGray"/>
        </w:rPr>
        <w:t>dct:rights</w:t>
      </w:r>
    </w:p>
    <w:p w14:paraId="3DBEA4F1" w14:textId="5B7AFD84" w:rsidR="002D71AD" w:rsidRPr="00017F89" w:rsidRDefault="005011B9" w:rsidP="00017F89">
      <w:pPr>
        <w:divId w:val="109056566"/>
      </w:pPr>
      <w:r w:rsidRPr="006A59F0">
        <w:rPr>
          <w:highlight w:val="lightGray"/>
        </w:rPr>
        <w:t>dct:license</w:t>
      </w:r>
      <w:r w:rsidRPr="00017F89">
        <w:t xml:space="preserve"> en </w:t>
      </w:r>
      <w:r w:rsidRPr="006A59F0">
        <w:rPr>
          <w:highlight w:val="lightGray"/>
        </w:rPr>
        <w:t>dct:rights</w:t>
      </w:r>
      <w:r w:rsidRPr="00017F89">
        <w:t xml:space="preserve"> zijn te vinden in resource én in dataservice. Wanneer moet je nu welke eigenschap invullen?</w:t>
      </w:r>
    </w:p>
    <w:p w14:paraId="774275FA" w14:textId="77777777" w:rsidR="0067746B" w:rsidRDefault="0067746B" w:rsidP="0067746B">
      <w:pPr>
        <w:pStyle w:val="Kop2"/>
      </w:pPr>
      <w:r>
        <w:t>Redactionele noot</w:t>
      </w:r>
    </w:p>
    <w:p w14:paraId="4BB4DD59" w14:textId="67503BFD" w:rsidR="0067746B" w:rsidRDefault="0067746B" w:rsidP="0067746B">
      <w:r>
        <w:t>Een redactionele noot wordt aangegeven door de alinea te markeren</w:t>
      </w:r>
      <w:r w:rsidR="002D71AD">
        <w:t xml:space="preserve"> met menu-optie ‘Tekstsoorten’, ‘Noot’</w:t>
      </w:r>
      <w:r>
        <w:t xml:space="preserve">. </w:t>
      </w:r>
      <w:r w:rsidRPr="002D51A5">
        <w:t>Onderstaand is voorbeeldtekst.</w:t>
      </w:r>
    </w:p>
    <w:p w14:paraId="749C8981" w14:textId="77777777" w:rsidR="0067746B" w:rsidRPr="00017F89" w:rsidRDefault="0067746B" w:rsidP="00017F89">
      <w:pPr>
        <w:divId w:val="684479791"/>
      </w:pPr>
      <w:r w:rsidRPr="00017F89">
        <w:t>Voor de beschrijving verwijzen we naar de documentatie in de bijlage.</w:t>
      </w:r>
    </w:p>
    <w:p w14:paraId="13F17295" w14:textId="1DB6F2B9" w:rsidR="0018342D" w:rsidRDefault="0018342D" w:rsidP="00FE1C44">
      <w:pPr>
        <w:pStyle w:val="Kop2"/>
      </w:pPr>
      <w:r>
        <w:lastRenderedPageBreak/>
        <w:t>Voorbeeld</w:t>
      </w:r>
    </w:p>
    <w:p w14:paraId="73D1FB02" w14:textId="489AAA94" w:rsidR="002D51A5" w:rsidRDefault="002D51A5" w:rsidP="002D51A5">
      <w:r>
        <w:t>Een voorbeeld wordt aangegeven door de alinea</w:t>
      </w:r>
      <w:r w:rsidR="00483F99">
        <w:t xml:space="preserve"> te selecteren en optie ‘tekstsoorten’, ‘Voorbeeld’ te kiezen.</w:t>
      </w:r>
      <w:r>
        <w:t xml:space="preserve"> </w:t>
      </w:r>
      <w:r w:rsidR="008A3A03">
        <w:t xml:space="preserve">Het is mogelijk om een code-blok binnen een voorbeeld aan te geven. </w:t>
      </w:r>
      <w:r w:rsidRPr="002D51A5">
        <w:t>Onderstaand is voorbeeldtekst.</w:t>
      </w:r>
    </w:p>
    <w:p w14:paraId="26C0A309" w14:textId="77777777" w:rsidR="002D51A5" w:rsidRPr="00017F89" w:rsidRDefault="002D51A5" w:rsidP="00017F89">
      <w:pPr>
        <w:divId w:val="1682972131"/>
      </w:pPr>
      <w:r w:rsidRPr="00017F89">
        <w:t>Op grond van artikel 20.26 lid 2 Omgevingswet worden besluiten en andere rechtsfiguren op grond van die wet die bij ministeriële regeling zijn aangeduid als omgevingsdocument, ontsloten via DSO-LV. De bedoelde ministeriële regeling is de Regeling standaarden publicaties Omgevingswet</w:t>
      </w:r>
      <w:r w:rsidRPr="006A59F0">
        <w:rPr>
          <w:vertAlign w:val="superscript"/>
        </w:rPr>
        <w:footnoteReference w:id="2"/>
      </w:r>
      <w:r w:rsidRPr="00017F89">
        <w:t>. Deze regeling wijst besluiten en andere rechtsfiguren aan als omgevingsdocument en stelt het verplicht om die omgevingsdocumenten, en ontwerpen daarvan, elektronisch vorm te geven conform de Standaard voor Officiële Publicaties, het InformatieModel Omgevingswet en het voor het betreffende omgevingsdocument voorgeschreven toepassingsprofiel. Ook bevat deze regeling de verplichting om omgevingsdocumenten voor publicatie aan te bieden aan het Bronhouderkoppelvlak van de LVBB.</w:t>
      </w:r>
    </w:p>
    <w:p w14:paraId="79235BB7" w14:textId="3DC92C3D" w:rsidR="009A279A" w:rsidRDefault="000A67A4" w:rsidP="009A279A">
      <w:pPr>
        <w:spacing w:before="280" w:after="280"/>
      </w:pPr>
      <w:bookmarkStart w:id="7" w:name="_Ref124671880"/>
      <w:bookmarkStart w:id="8" w:name="_Ref124746423"/>
      <w:r>
        <w:rPr>
          <w:noProof/>
        </w:rPr>
        <w:drawing>
          <wp:inline distT="0" distB="0" distL="0" distR="0" wp14:anchorId="75EFF8F3" wp14:editId="12198495">
            <wp:extent cx="5400000" cy="3374982"/>
            <wp:effectExtent l="0" t="0" r="0" b="0"/>
            <wp:docPr id="6493941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00" cy="3374982"/>
                    </a:xfrm>
                    <a:prstGeom prst="rect">
                      <a:avLst/>
                    </a:prstGeom>
                    <a:noFill/>
                  </pic:spPr>
                </pic:pic>
              </a:graphicData>
            </a:graphic>
          </wp:inline>
        </w:drawing>
      </w:r>
    </w:p>
    <w:p w14:paraId="2C5B2B9E" w14:textId="281997E5" w:rsidR="009A279A" w:rsidRDefault="009A279A" w:rsidP="009A279A">
      <w:pPr>
        <w:pStyle w:val="Figuurbijschrift"/>
      </w:pPr>
      <w:r>
        <w:t>Voorbeeld van een voorbeeld in word</w:t>
      </w:r>
    </w:p>
    <w:p w14:paraId="4083BE20" w14:textId="18D687C5" w:rsidR="002A2292" w:rsidRDefault="002A2292" w:rsidP="002A2292">
      <w:pPr>
        <w:pStyle w:val="Kop2"/>
      </w:pPr>
      <w:bookmarkStart w:id="9" w:name="_Ref178674131"/>
      <w:r>
        <w:t>Bibliografische referenties</w:t>
      </w:r>
      <w:bookmarkEnd w:id="7"/>
      <w:bookmarkEnd w:id="8"/>
      <w:bookmarkEnd w:id="9"/>
    </w:p>
    <w:p w14:paraId="3AC6723D" w14:textId="7AF0FE18" w:rsidR="007B3676" w:rsidRDefault="00B13137" w:rsidP="00B13137">
      <w:r>
        <w:t xml:space="preserve">Met menu-optie ‘Document’ tabblad ‘Bibliografie’ (zie </w:t>
      </w:r>
      <w:r>
        <w:fldChar w:fldCharType="begin"/>
      </w:r>
      <w:r>
        <w:instrText xml:space="preserve"> REF _Ref124693355 \r \h </w:instrText>
      </w:r>
      <w:r>
        <w:fldChar w:fldCharType="separate"/>
      </w:r>
      <w:r w:rsidR="009A7620">
        <w:t>2.3.4</w:t>
      </w:r>
      <w:r>
        <w:fldChar w:fldCharType="end"/>
      </w:r>
      <w:r>
        <w:t>) in de respec-werkbalk kunt u publicaties opgeven waarnaar u met</w:t>
      </w:r>
      <w:r w:rsidR="000A2D94" w:rsidRPr="000A2D94">
        <w:t xml:space="preserve"> een bibliografische referentie kunt verwijzen</w:t>
      </w:r>
      <w:r>
        <w:t>. Dit kan door de identifier van de publicatie tussen dubbele rechte haken te plaatsen: [[</w:t>
      </w:r>
      <w:r w:rsidR="001B1993">
        <w:t>DONL</w:t>
      </w:r>
      <w:r>
        <w:t xml:space="preserve">]]. Respec voegt dan een bijlage toe met </w:t>
      </w:r>
      <w:r w:rsidR="00B16CA5">
        <w:t xml:space="preserve">normatieve of informatieve referenties, afhankelijk van de opgegeven soort informatie (zie </w:t>
      </w:r>
      <w:r w:rsidR="00B16CA5">
        <w:fldChar w:fldCharType="begin"/>
      </w:r>
      <w:r w:rsidR="00B16CA5">
        <w:instrText xml:space="preserve"> REF _Ref124693607 \r \h </w:instrText>
      </w:r>
      <w:r w:rsidR="00B16CA5">
        <w:fldChar w:fldCharType="separate"/>
      </w:r>
      <w:r w:rsidR="009A7620">
        <w:t>2.3.2</w:t>
      </w:r>
      <w:r w:rsidR="00B16CA5">
        <w:fldChar w:fldCharType="end"/>
      </w:r>
      <w:r w:rsidR="00B16CA5">
        <w:t>).</w:t>
      </w:r>
    </w:p>
    <w:p w14:paraId="3CCC7C6B" w14:textId="182AD835" w:rsidR="00C17B5F" w:rsidRDefault="00C17B5F" w:rsidP="007B3676">
      <w:pPr>
        <w:spacing w:before="280" w:after="280"/>
      </w:pPr>
      <w:r w:rsidRPr="00C17B5F">
        <w:rPr>
          <w:noProof/>
        </w:rPr>
        <w:lastRenderedPageBreak/>
        <w:drawing>
          <wp:inline distT="0" distB="0" distL="0" distR="0" wp14:anchorId="155A55C1" wp14:editId="7D5DF271">
            <wp:extent cx="5400040" cy="3037840"/>
            <wp:effectExtent l="0" t="0" r="0" b="0"/>
            <wp:docPr id="25" name="Afbeelding 25" descr="Afbeelding met tekst, schermafbeelding,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ekst, schermafbeelding, binnen&#10;&#10;Automatisch gegenereerde beschrijving"/>
                    <pic:cNvPicPr/>
                  </pic:nvPicPr>
                  <pic:blipFill>
                    <a:blip r:embed="rId32"/>
                    <a:stretch>
                      <a:fillRect/>
                    </a:stretch>
                  </pic:blipFill>
                  <pic:spPr>
                    <a:xfrm>
                      <a:off x="0" y="0"/>
                      <a:ext cx="5400040" cy="3037840"/>
                    </a:xfrm>
                    <a:prstGeom prst="rect">
                      <a:avLst/>
                    </a:prstGeom>
                  </pic:spPr>
                </pic:pic>
              </a:graphicData>
            </a:graphic>
          </wp:inline>
        </w:drawing>
      </w:r>
    </w:p>
    <w:p w14:paraId="3EB5262C" w14:textId="61475CBD" w:rsidR="00C17B5F" w:rsidRDefault="00C17B5F" w:rsidP="00C17B5F">
      <w:pPr>
        <w:pStyle w:val="Figuurbijschrift"/>
      </w:pPr>
      <w:r>
        <w:t>Bijlage met normatieve referenties</w:t>
      </w:r>
    </w:p>
    <w:p w14:paraId="6B307FBF" w14:textId="7738100B" w:rsidR="007B3676" w:rsidRDefault="007B3676" w:rsidP="007B3676">
      <w:pPr>
        <w:spacing w:before="280" w:after="280"/>
      </w:pPr>
      <w:r w:rsidRPr="007B3676">
        <w:rPr>
          <w:noProof/>
        </w:rPr>
        <w:drawing>
          <wp:inline distT="0" distB="0" distL="0" distR="0" wp14:anchorId="435A6859" wp14:editId="00F41FCB">
            <wp:extent cx="5400040" cy="3037840"/>
            <wp:effectExtent l="0" t="0" r="0" b="0"/>
            <wp:docPr id="23" name="Afbeelding 2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tekst&#10;&#10;Automatisch gegenereerde beschrijving"/>
                    <pic:cNvPicPr/>
                  </pic:nvPicPr>
                  <pic:blipFill>
                    <a:blip r:embed="rId33"/>
                    <a:stretch>
                      <a:fillRect/>
                    </a:stretch>
                  </pic:blipFill>
                  <pic:spPr>
                    <a:xfrm>
                      <a:off x="0" y="0"/>
                      <a:ext cx="5400040" cy="3037840"/>
                    </a:xfrm>
                    <a:prstGeom prst="rect">
                      <a:avLst/>
                    </a:prstGeom>
                  </pic:spPr>
                </pic:pic>
              </a:graphicData>
            </a:graphic>
          </wp:inline>
        </w:drawing>
      </w:r>
    </w:p>
    <w:p w14:paraId="30667FA6" w14:textId="6A19647A" w:rsidR="00B13137" w:rsidRDefault="007B3676" w:rsidP="007B3676">
      <w:pPr>
        <w:pStyle w:val="Figuurbijschrift"/>
      </w:pPr>
      <w:r>
        <w:t>Als een referentie ontbreekt, geeft respec een foutmelding</w:t>
      </w:r>
    </w:p>
    <w:p w14:paraId="248D2221" w14:textId="77777777" w:rsidR="006238BD" w:rsidRDefault="006238BD" w:rsidP="006238BD">
      <w:pPr>
        <w:pStyle w:val="Kop2"/>
      </w:pPr>
      <w:r>
        <w:t>Index</w:t>
      </w:r>
    </w:p>
    <w:p w14:paraId="5563241A" w14:textId="77777777" w:rsidR="006238BD" w:rsidRDefault="006238BD" w:rsidP="006238BD">
      <w:r>
        <w:t xml:space="preserve">De transformatie ondersteunt het toevoegen van een index (zie </w:t>
      </w:r>
      <w:r>
        <w:fldChar w:fldCharType="begin"/>
      </w:r>
      <w:r>
        <w:instrText xml:space="preserve"> REF _Ref124693607 \r \h </w:instrText>
      </w:r>
      <w:r>
        <w:fldChar w:fldCharType="separate"/>
      </w:r>
      <w:r>
        <w:t>2.3.2</w:t>
      </w:r>
      <w:r>
        <w:fldChar w:fldCharType="end"/>
      </w:r>
      <w:r>
        <w:t xml:space="preserve">). Met behulp van menu-optie ‘Index’ kunt u </w:t>
      </w:r>
      <w:r w:rsidRPr="00597D8D">
        <w:rPr>
          <w:shd w:val="clear" w:color="auto" w:fill="99CC00"/>
        </w:rPr>
        <w:t>begrippen</w:t>
      </w:r>
      <w:r>
        <w:t xml:space="preserve"> opnemen die in het register worden opgenomen.</w:t>
      </w:r>
    </w:p>
    <w:p w14:paraId="576CEAA9" w14:textId="77777777" w:rsidR="006238BD" w:rsidRDefault="006238BD" w:rsidP="006238BD">
      <w:pPr>
        <w:spacing w:before="280" w:after="280"/>
      </w:pPr>
      <w:r>
        <w:rPr>
          <w:noProof/>
        </w:rPr>
        <w:lastRenderedPageBreak/>
        <w:drawing>
          <wp:inline distT="0" distB="0" distL="0" distR="0" wp14:anchorId="42D5A76C" wp14:editId="385A4E42">
            <wp:extent cx="5400000" cy="3374982"/>
            <wp:effectExtent l="0" t="0" r="0" b="0"/>
            <wp:docPr id="2079134947" name="Afbeelding 2" descr="Afbeelding met tekst, schermopname, softwar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34947" name="Afbeelding 2" descr="Afbeelding met tekst, schermopname, software, scherm&#10;&#10;Automatisch gegenereerde beschrijvi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00" cy="3374982"/>
                    </a:xfrm>
                    <a:prstGeom prst="rect">
                      <a:avLst/>
                    </a:prstGeom>
                    <a:noFill/>
                  </pic:spPr>
                </pic:pic>
              </a:graphicData>
            </a:graphic>
          </wp:inline>
        </w:drawing>
      </w:r>
    </w:p>
    <w:p w14:paraId="087340D8" w14:textId="77777777" w:rsidR="006238BD" w:rsidRDefault="006238BD" w:rsidP="006238BD">
      <w:pPr>
        <w:pStyle w:val="Figuurbijschrift"/>
      </w:pPr>
      <w:r>
        <w:t>Weergave van een index-markering in word</w:t>
      </w:r>
    </w:p>
    <w:p w14:paraId="488B6414" w14:textId="77777777" w:rsidR="006238BD" w:rsidRDefault="006238BD" w:rsidP="006238BD">
      <w:pPr>
        <w:spacing w:before="280" w:after="280"/>
      </w:pPr>
      <w:bookmarkStart w:id="10" w:name="_Hlk178684082"/>
      <w:r>
        <w:rPr>
          <w:noProof/>
        </w:rPr>
        <w:drawing>
          <wp:inline distT="0" distB="0" distL="0" distR="0" wp14:anchorId="13562A91" wp14:editId="7B790BB8">
            <wp:extent cx="5400000" cy="3374982"/>
            <wp:effectExtent l="0" t="0" r="0" b="0"/>
            <wp:docPr id="99418373"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8373" name="Afbeelding 1" descr="Afbeelding met tekst, schermopname, software, Computerpictogram&#10;&#10;Automatisch gegenereerde beschrijv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00" cy="3374982"/>
                    </a:xfrm>
                    <a:prstGeom prst="rect">
                      <a:avLst/>
                    </a:prstGeom>
                    <a:noFill/>
                  </pic:spPr>
                </pic:pic>
              </a:graphicData>
            </a:graphic>
          </wp:inline>
        </w:drawing>
      </w:r>
    </w:p>
    <w:p w14:paraId="3ABAAFA4" w14:textId="0323540C" w:rsidR="006238BD" w:rsidRPr="006238BD" w:rsidRDefault="006238BD" w:rsidP="006238BD">
      <w:pPr>
        <w:pStyle w:val="Figuurbijschrift"/>
      </w:pPr>
      <w:r>
        <w:t>Respec-weergave van de index</w:t>
      </w:r>
      <w:bookmarkEnd w:id="10"/>
    </w:p>
    <w:sectPr w:rsidR="006238BD" w:rsidRPr="006238BD" w:rsidSect="00AE1E13">
      <w:footerReference w:type="default" r:id="rId36"/>
      <w:pgSz w:w="11906" w:h="16838" w:code="9"/>
      <w:pgMar w:top="1134" w:right="1134" w:bottom="1134" w:left="2268"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4574B3" w14:textId="77777777" w:rsidR="00A11223" w:rsidRDefault="00A11223" w:rsidP="00A3753A">
      <w:pPr>
        <w:spacing w:line="240" w:lineRule="auto"/>
      </w:pPr>
      <w:r>
        <w:separator/>
      </w:r>
    </w:p>
  </w:endnote>
  <w:endnote w:type="continuationSeparator" w:id="0">
    <w:p w14:paraId="49CD0080" w14:textId="77777777" w:rsidR="00A11223" w:rsidRDefault="00A11223" w:rsidP="00A37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4441998"/>
      <w:docPartObj>
        <w:docPartGallery w:val="Page Numbers (Bottom of Page)"/>
        <w:docPartUnique/>
      </w:docPartObj>
    </w:sdtPr>
    <w:sdtContent>
      <w:p w14:paraId="2632F009" w14:textId="77777777" w:rsidR="00A3753A" w:rsidRDefault="00A3753A" w:rsidP="00A3753A">
        <w:pPr>
          <w:pStyle w:val="Voettekst"/>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78D289" w14:textId="77777777" w:rsidR="00A11223" w:rsidRDefault="00A11223" w:rsidP="00A3753A">
      <w:pPr>
        <w:spacing w:line="240" w:lineRule="auto"/>
      </w:pPr>
      <w:r>
        <w:separator/>
      </w:r>
    </w:p>
  </w:footnote>
  <w:footnote w:type="continuationSeparator" w:id="0">
    <w:p w14:paraId="67489B1A" w14:textId="77777777" w:rsidR="00A11223" w:rsidRDefault="00A11223" w:rsidP="00A3753A">
      <w:pPr>
        <w:spacing w:line="240" w:lineRule="auto"/>
      </w:pPr>
      <w:r>
        <w:continuationSeparator/>
      </w:r>
    </w:p>
  </w:footnote>
  <w:footnote w:id="1">
    <w:p w14:paraId="5F8F3774" w14:textId="4E1D823C" w:rsidR="003E32D1" w:rsidRDefault="003E32D1">
      <w:pPr>
        <w:pStyle w:val="Voetnoottekst"/>
      </w:pPr>
      <w:r>
        <w:rPr>
          <w:rStyle w:val="Voetnootmarkering"/>
        </w:rPr>
        <w:footnoteRef/>
      </w:r>
      <w:r>
        <w:t xml:space="preserve"> </w:t>
      </w:r>
      <w:r w:rsidRPr="003E32D1">
        <w:t>De Regeling standaarden publicaties Omgevingswet is een ministeriële regeling bij de Bekendmakingswet</w:t>
      </w:r>
    </w:p>
  </w:footnote>
  <w:footnote w:id="2">
    <w:p w14:paraId="473B5128" w14:textId="77777777" w:rsidR="002D51A5" w:rsidRDefault="002D51A5" w:rsidP="002D51A5">
      <w:pPr>
        <w:pStyle w:val="Voetnoottekst"/>
      </w:pPr>
      <w:r>
        <w:rPr>
          <w:rStyle w:val="Voetnootmarkering"/>
        </w:rPr>
        <w:footnoteRef/>
      </w:r>
      <w:r>
        <w:t xml:space="preserve"> </w:t>
      </w:r>
      <w:r w:rsidRPr="003E32D1">
        <w:t>De Regeling standaarden publicaties Omgevingswet is een ministeriële regeling bij de Bekendmakingswet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06E3A"/>
    <w:multiLevelType w:val="hybridMultilevel"/>
    <w:tmpl w:val="F0209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6B73F91"/>
    <w:multiLevelType w:val="singleLevel"/>
    <w:tmpl w:val="04130001"/>
    <w:lvl w:ilvl="0">
      <w:start w:val="1"/>
      <w:numFmt w:val="bullet"/>
      <w:lvlText w:val=""/>
      <w:lvlJc w:val="left"/>
      <w:pPr>
        <w:ind w:left="720" w:hanging="360"/>
      </w:pPr>
      <w:rPr>
        <w:rFonts w:ascii="Symbol" w:hAnsi="Symbol" w:hint="default"/>
      </w:rPr>
    </w:lvl>
  </w:abstractNum>
  <w:abstractNum w:abstractNumId="2"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2F661FB"/>
    <w:multiLevelType w:val="hybridMultilevel"/>
    <w:tmpl w:val="3B94E9B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33922358"/>
    <w:multiLevelType w:val="hybridMultilevel"/>
    <w:tmpl w:val="2C6CB0D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34E73BE5"/>
    <w:multiLevelType w:val="hybridMultilevel"/>
    <w:tmpl w:val="21089A4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42AC04D3"/>
    <w:multiLevelType w:val="hybridMultilevel"/>
    <w:tmpl w:val="7ECAA2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80861E9"/>
    <w:multiLevelType w:val="multilevel"/>
    <w:tmpl w:val="42E229CA"/>
    <w:name w:val="Koppenstructuur"/>
    <w:lvl w:ilvl="0">
      <w:start w:val="1"/>
      <w:numFmt w:val="decimal"/>
      <w:lvlRestart w:val="0"/>
      <w:pStyle w:val="Kop1"/>
      <w:lvlText w:val="%1"/>
      <w:lvlJc w:val="left"/>
      <w:pPr>
        <w:tabs>
          <w:tab w:val="num" w:pos="0"/>
        </w:tabs>
        <w:ind w:left="0" w:hanging="1134"/>
      </w:pPr>
    </w:lvl>
    <w:lvl w:ilvl="1">
      <w:start w:val="1"/>
      <w:numFmt w:val="decimal"/>
      <w:pStyle w:val="Kop2"/>
      <w:lvlText w:val="%1.%2"/>
      <w:lvlJc w:val="left"/>
      <w:pPr>
        <w:tabs>
          <w:tab w:val="num" w:pos="0"/>
        </w:tabs>
        <w:ind w:left="0" w:hanging="1134"/>
      </w:pPr>
    </w:lvl>
    <w:lvl w:ilvl="2">
      <w:start w:val="1"/>
      <w:numFmt w:val="decimal"/>
      <w:pStyle w:val="Kop3"/>
      <w:lvlText w:val="%1.%2.%3"/>
      <w:lvlJc w:val="left"/>
      <w:pPr>
        <w:tabs>
          <w:tab w:val="num" w:pos="0"/>
        </w:tabs>
        <w:ind w:left="0" w:hanging="1134"/>
      </w:pPr>
    </w:lvl>
    <w:lvl w:ilvl="3">
      <w:start w:val="1"/>
      <w:numFmt w:val="decimal"/>
      <w:pStyle w:val="Kop4"/>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5D5304D2"/>
    <w:multiLevelType w:val="multilevel"/>
    <w:tmpl w:val="2F982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E1C75DF"/>
    <w:multiLevelType w:val="hybridMultilevel"/>
    <w:tmpl w:val="3468D5D6"/>
    <w:lvl w:ilvl="0" w:tplc="0413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784B1F1D"/>
    <w:multiLevelType w:val="hybridMultilevel"/>
    <w:tmpl w:val="C2B083E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73161188">
    <w:abstractNumId w:val="8"/>
  </w:num>
  <w:num w:numId="2" w16cid:durableId="1600604458">
    <w:abstractNumId w:val="7"/>
  </w:num>
  <w:num w:numId="3" w16cid:durableId="647170974">
    <w:abstractNumId w:val="2"/>
  </w:num>
  <w:num w:numId="4" w16cid:durableId="1778211396">
    <w:abstractNumId w:val="3"/>
  </w:num>
  <w:num w:numId="5" w16cid:durableId="1777016961">
    <w:abstractNumId w:val="4"/>
  </w:num>
  <w:num w:numId="6" w16cid:durableId="175311314">
    <w:abstractNumId w:val="11"/>
  </w:num>
  <w:num w:numId="7" w16cid:durableId="811025569">
    <w:abstractNumId w:val="10"/>
  </w:num>
  <w:num w:numId="8" w16cid:durableId="1472332120">
    <w:abstractNumId w:val="5"/>
  </w:num>
  <w:num w:numId="9" w16cid:durableId="1975135584">
    <w:abstractNumId w:val="0"/>
  </w:num>
  <w:num w:numId="10" w16cid:durableId="1822622437">
    <w:abstractNumId w:val="6"/>
  </w:num>
  <w:num w:numId="11" w16cid:durableId="228732670">
    <w:abstractNumId w:val="1"/>
  </w:num>
  <w:num w:numId="12" w16cid:durableId="114531760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7"/>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ID001" w:val="Gebruikershandleiding word2respec"/>
    <w:docVar w:name="ID003" w:val="respec"/>
    <w:docVar w:name="ID004" w:val="geen"/>
    <w:docVar w:name="ID005" w:val="basis"/>
    <w:docVar w:name="ID006" w:val="bd"/>
    <w:docVar w:name="ID007" w:val="cc-by-nd"/>
    <w:docVar w:name="ID008" w:val="2023-08-02"/>
    <w:docVar w:name="ID009" w:val="2023-01-14"/>
    <w:docVar w:name="ID010" w:val="geen"/>
    <w:docVar w:name="ID011" w:val="Waar"/>
    <w:docVar w:name="ID012" w:val="0"/>
    <w:docVar w:name="ID01201" w:val="Gerard Wolbers|Geonovum|https://www.geonovum.nl/"/>
    <w:docVar w:name="ID013" w:val="1"/>
    <w:docVar w:name="ID013_001" w:val="Gerard Wolbers|Geonovum|https://www.geonovum.nl/"/>
    <w:docVar w:name="ID01301" w:val="Gerard Wolbers|Geonovum|https://www.geonovum.nl/"/>
    <w:docVar w:name="ID014" w:val="1"/>
    <w:docVar w:name="ID014_001" w:val="data.overheid.nl|DONL|https://data.overheid.nl||Kennis- en exploitatiecentrum voor Officiële Overheidspublicaties|||"/>
    <w:docVar w:name="ID01401" w:val="3D Tiles Specification 1.0|3DTILES|http://docs.opengeospatial.org/cs/18-053r2/18-053r2.html||Open Geospatial Consortium (OGC)|Patrick Cozzi,Sean Lilley,Gabby Getz|2019-01-31|Approved for public release"/>
    <w:docVar w:name="ID015" w:val="Onwaar"/>
    <w:docVar w:name="ID016" w:val="3"/>
    <w:docVar w:name="ID016_06895138" w:val="06895138|1|chapter|geen|Koppelen aan het sjabloon"/>
    <w:docVar w:name="ID016_15D08FC1" w:val="15D08FC1|3|chapter|geen|Ondersteunde respec-functionaliteit"/>
    <w:docVar w:name="ID016_2E63D1F3" w:val="2E63D1F3|2|chapter|geen|Ondersteunde word-functionaliteit"/>
    <w:docVar w:name="ID016_6AE956A5" w:val="6AE956A5|0|chapter|geen|Repository word2werkversie"/>
    <w:docVar w:name="ID016109662520" w:val="109662520|1|geen|geen|Koppelen aan het sjabloon"/>
    <w:docVar w:name="ID0161793676965" w:val="1793676965|0|geen|geen|Repository word2werkversie"/>
    <w:docVar w:name="ID016251315142" w:val="251315142|4|geen|geen|Ondersteunde Word-functionaliteit"/>
    <w:docVar w:name="ID016365989825" w:val="365989825|3|geen|geen|Ondersteunde respec-functionaliteit"/>
    <w:docVar w:name="ID016778293747" w:val="778293747|2|geen|geen|Ondersteunde word-functionaliteit"/>
    <w:docVar w:name="ID017" w:val="3"/>
    <w:docVar w:name="ID017_000" w:val="sotd|Status van dit document|Onwaar"/>
    <w:docVar w:name="ID017_001" w:val="conformance|Conformiteit|Onwaar"/>
    <w:docVar w:name="ID017_002" w:val="tof|Lijst van figuren|Onwaar"/>
    <w:docVar w:name="ID017_003" w:val="index|Index|Waar"/>
    <w:docVar w:name="ID01700" w:val="Onwaar"/>
    <w:docVar w:name="ID01701" w:val="Onwaar"/>
    <w:docVar w:name="ID01702" w:val="Onwaar"/>
    <w:docVar w:name="ID101" w:val="1.1.0"/>
    <w:docVar w:name="ID102" w:val="1.0.0"/>
  </w:docVars>
  <w:rsids>
    <w:rsidRoot w:val="000F29EF"/>
    <w:rsid w:val="000014E1"/>
    <w:rsid w:val="00010F8A"/>
    <w:rsid w:val="000153C7"/>
    <w:rsid w:val="00016615"/>
    <w:rsid w:val="00017F89"/>
    <w:rsid w:val="000307C1"/>
    <w:rsid w:val="0003473A"/>
    <w:rsid w:val="000347DD"/>
    <w:rsid w:val="00042058"/>
    <w:rsid w:val="000426C6"/>
    <w:rsid w:val="00044CB1"/>
    <w:rsid w:val="00046201"/>
    <w:rsid w:val="00050F8E"/>
    <w:rsid w:val="000541A2"/>
    <w:rsid w:val="0006776E"/>
    <w:rsid w:val="00067C5D"/>
    <w:rsid w:val="000750E4"/>
    <w:rsid w:val="00076AA2"/>
    <w:rsid w:val="00077EA1"/>
    <w:rsid w:val="000A2D94"/>
    <w:rsid w:val="000A62AA"/>
    <w:rsid w:val="000A67A4"/>
    <w:rsid w:val="000A7BA0"/>
    <w:rsid w:val="000B7B33"/>
    <w:rsid w:val="000C6FD5"/>
    <w:rsid w:val="000D1601"/>
    <w:rsid w:val="000E0D8F"/>
    <w:rsid w:val="000E2BF9"/>
    <w:rsid w:val="000E332F"/>
    <w:rsid w:val="000F151D"/>
    <w:rsid w:val="000F29EF"/>
    <w:rsid w:val="000F394E"/>
    <w:rsid w:val="000F39D9"/>
    <w:rsid w:val="000F4A27"/>
    <w:rsid w:val="000F4C7D"/>
    <w:rsid w:val="000F5300"/>
    <w:rsid w:val="000F6BC6"/>
    <w:rsid w:val="00110660"/>
    <w:rsid w:val="00111520"/>
    <w:rsid w:val="00111945"/>
    <w:rsid w:val="00112A10"/>
    <w:rsid w:val="00122560"/>
    <w:rsid w:val="00131EB9"/>
    <w:rsid w:val="001333B7"/>
    <w:rsid w:val="00134FAC"/>
    <w:rsid w:val="00140F5B"/>
    <w:rsid w:val="001422DD"/>
    <w:rsid w:val="00142524"/>
    <w:rsid w:val="00156259"/>
    <w:rsid w:val="00160EEC"/>
    <w:rsid w:val="0016341F"/>
    <w:rsid w:val="0018342D"/>
    <w:rsid w:val="00186AB2"/>
    <w:rsid w:val="001876D6"/>
    <w:rsid w:val="00191248"/>
    <w:rsid w:val="0019473F"/>
    <w:rsid w:val="001A0801"/>
    <w:rsid w:val="001A14CE"/>
    <w:rsid w:val="001A2607"/>
    <w:rsid w:val="001B15F4"/>
    <w:rsid w:val="001B1993"/>
    <w:rsid w:val="001B1A59"/>
    <w:rsid w:val="001B3794"/>
    <w:rsid w:val="001C2D96"/>
    <w:rsid w:val="001C3354"/>
    <w:rsid w:val="001D1669"/>
    <w:rsid w:val="001D1760"/>
    <w:rsid w:val="001E6925"/>
    <w:rsid w:val="001F1EEA"/>
    <w:rsid w:val="001F328F"/>
    <w:rsid w:val="001F3358"/>
    <w:rsid w:val="001F60C8"/>
    <w:rsid w:val="002114DE"/>
    <w:rsid w:val="002159B5"/>
    <w:rsid w:val="00224CDD"/>
    <w:rsid w:val="00243334"/>
    <w:rsid w:val="0024431D"/>
    <w:rsid w:val="00246351"/>
    <w:rsid w:val="002534D9"/>
    <w:rsid w:val="002846E0"/>
    <w:rsid w:val="00294A82"/>
    <w:rsid w:val="002A2292"/>
    <w:rsid w:val="002A23B3"/>
    <w:rsid w:val="002A781A"/>
    <w:rsid w:val="002B413A"/>
    <w:rsid w:val="002C261A"/>
    <w:rsid w:val="002C5846"/>
    <w:rsid w:val="002D51A5"/>
    <w:rsid w:val="002D71AD"/>
    <w:rsid w:val="00302A99"/>
    <w:rsid w:val="00316C48"/>
    <w:rsid w:val="003230EE"/>
    <w:rsid w:val="00324581"/>
    <w:rsid w:val="00324635"/>
    <w:rsid w:val="00344CAC"/>
    <w:rsid w:val="00345E77"/>
    <w:rsid w:val="003501A0"/>
    <w:rsid w:val="0035205C"/>
    <w:rsid w:val="003538A3"/>
    <w:rsid w:val="00355540"/>
    <w:rsid w:val="003631A4"/>
    <w:rsid w:val="0037490B"/>
    <w:rsid w:val="0038671E"/>
    <w:rsid w:val="00392BBD"/>
    <w:rsid w:val="003A7E95"/>
    <w:rsid w:val="003D3F6D"/>
    <w:rsid w:val="003D5788"/>
    <w:rsid w:val="003D5D4E"/>
    <w:rsid w:val="003E32D1"/>
    <w:rsid w:val="003E395D"/>
    <w:rsid w:val="003E6AAE"/>
    <w:rsid w:val="003E6E90"/>
    <w:rsid w:val="003F01F7"/>
    <w:rsid w:val="003F1DAF"/>
    <w:rsid w:val="003F6352"/>
    <w:rsid w:val="003F67F5"/>
    <w:rsid w:val="00402062"/>
    <w:rsid w:val="004056B8"/>
    <w:rsid w:val="00410D58"/>
    <w:rsid w:val="00411E79"/>
    <w:rsid w:val="00413F29"/>
    <w:rsid w:val="00415985"/>
    <w:rsid w:val="004214AF"/>
    <w:rsid w:val="00425CA3"/>
    <w:rsid w:val="00436312"/>
    <w:rsid w:val="00440CA9"/>
    <w:rsid w:val="0046133E"/>
    <w:rsid w:val="00473A49"/>
    <w:rsid w:val="004764B0"/>
    <w:rsid w:val="00476F7D"/>
    <w:rsid w:val="00483F99"/>
    <w:rsid w:val="0048609E"/>
    <w:rsid w:val="00490D5E"/>
    <w:rsid w:val="004934D9"/>
    <w:rsid w:val="004A27A1"/>
    <w:rsid w:val="004A4AA0"/>
    <w:rsid w:val="004A5F8B"/>
    <w:rsid w:val="004C2A91"/>
    <w:rsid w:val="004C443E"/>
    <w:rsid w:val="004D7E5D"/>
    <w:rsid w:val="004E1418"/>
    <w:rsid w:val="004E2152"/>
    <w:rsid w:val="004E6924"/>
    <w:rsid w:val="004F7266"/>
    <w:rsid w:val="005004E6"/>
    <w:rsid w:val="005011B9"/>
    <w:rsid w:val="00502CFB"/>
    <w:rsid w:val="005068DD"/>
    <w:rsid w:val="00511D32"/>
    <w:rsid w:val="0055028D"/>
    <w:rsid w:val="0056165E"/>
    <w:rsid w:val="005659BB"/>
    <w:rsid w:val="00582677"/>
    <w:rsid w:val="00591ED4"/>
    <w:rsid w:val="005973D0"/>
    <w:rsid w:val="00597D8D"/>
    <w:rsid w:val="005A014E"/>
    <w:rsid w:val="005B03AA"/>
    <w:rsid w:val="005C20E2"/>
    <w:rsid w:val="005D0872"/>
    <w:rsid w:val="005D115F"/>
    <w:rsid w:val="005E0BD2"/>
    <w:rsid w:val="005E6D05"/>
    <w:rsid w:val="005F2C78"/>
    <w:rsid w:val="00602A12"/>
    <w:rsid w:val="00605EC2"/>
    <w:rsid w:val="00610939"/>
    <w:rsid w:val="00611CDF"/>
    <w:rsid w:val="006126DC"/>
    <w:rsid w:val="0062107F"/>
    <w:rsid w:val="006238BD"/>
    <w:rsid w:val="00637C21"/>
    <w:rsid w:val="006455DF"/>
    <w:rsid w:val="00650433"/>
    <w:rsid w:val="00650492"/>
    <w:rsid w:val="0065262A"/>
    <w:rsid w:val="00666489"/>
    <w:rsid w:val="00670FE3"/>
    <w:rsid w:val="00671372"/>
    <w:rsid w:val="00671464"/>
    <w:rsid w:val="0067746B"/>
    <w:rsid w:val="00682ECA"/>
    <w:rsid w:val="00682FD6"/>
    <w:rsid w:val="00685721"/>
    <w:rsid w:val="00687575"/>
    <w:rsid w:val="00691713"/>
    <w:rsid w:val="006A59F0"/>
    <w:rsid w:val="006A5A00"/>
    <w:rsid w:val="006C67B8"/>
    <w:rsid w:val="00710AAB"/>
    <w:rsid w:val="00711530"/>
    <w:rsid w:val="0072226F"/>
    <w:rsid w:val="00724A36"/>
    <w:rsid w:val="0074326C"/>
    <w:rsid w:val="0074461C"/>
    <w:rsid w:val="007559B5"/>
    <w:rsid w:val="0075707F"/>
    <w:rsid w:val="00763614"/>
    <w:rsid w:val="00763878"/>
    <w:rsid w:val="00765277"/>
    <w:rsid w:val="00765464"/>
    <w:rsid w:val="00771800"/>
    <w:rsid w:val="007728F2"/>
    <w:rsid w:val="007B360E"/>
    <w:rsid w:val="007B3676"/>
    <w:rsid w:val="007C1695"/>
    <w:rsid w:val="007D0875"/>
    <w:rsid w:val="007D4527"/>
    <w:rsid w:val="007E2F44"/>
    <w:rsid w:val="007E3673"/>
    <w:rsid w:val="007E5482"/>
    <w:rsid w:val="007F2268"/>
    <w:rsid w:val="00800697"/>
    <w:rsid w:val="00806122"/>
    <w:rsid w:val="008133CA"/>
    <w:rsid w:val="0081382D"/>
    <w:rsid w:val="00815CF3"/>
    <w:rsid w:val="00822AA3"/>
    <w:rsid w:val="0082664B"/>
    <w:rsid w:val="008409C5"/>
    <w:rsid w:val="00842C7D"/>
    <w:rsid w:val="0085196A"/>
    <w:rsid w:val="008541E6"/>
    <w:rsid w:val="00873B5B"/>
    <w:rsid w:val="00876F68"/>
    <w:rsid w:val="00882AAB"/>
    <w:rsid w:val="0089227D"/>
    <w:rsid w:val="00892BE6"/>
    <w:rsid w:val="0089564E"/>
    <w:rsid w:val="00897815"/>
    <w:rsid w:val="008A2952"/>
    <w:rsid w:val="008A3A03"/>
    <w:rsid w:val="008A3E38"/>
    <w:rsid w:val="008C06DA"/>
    <w:rsid w:val="008C6401"/>
    <w:rsid w:val="008D156A"/>
    <w:rsid w:val="008D2B2D"/>
    <w:rsid w:val="008D313F"/>
    <w:rsid w:val="008E5C64"/>
    <w:rsid w:val="008F5223"/>
    <w:rsid w:val="00913C46"/>
    <w:rsid w:val="00913E46"/>
    <w:rsid w:val="00913E90"/>
    <w:rsid w:val="00914EAE"/>
    <w:rsid w:val="00922DE8"/>
    <w:rsid w:val="00936045"/>
    <w:rsid w:val="00943C3A"/>
    <w:rsid w:val="00944612"/>
    <w:rsid w:val="0094622A"/>
    <w:rsid w:val="009505EF"/>
    <w:rsid w:val="00966072"/>
    <w:rsid w:val="009842CF"/>
    <w:rsid w:val="0099059F"/>
    <w:rsid w:val="009A279A"/>
    <w:rsid w:val="009A322C"/>
    <w:rsid w:val="009A7620"/>
    <w:rsid w:val="009B01C7"/>
    <w:rsid w:val="009C2A8F"/>
    <w:rsid w:val="009C4F58"/>
    <w:rsid w:val="009D4329"/>
    <w:rsid w:val="009D5410"/>
    <w:rsid w:val="00A11223"/>
    <w:rsid w:val="00A11D6A"/>
    <w:rsid w:val="00A25CE8"/>
    <w:rsid w:val="00A306D1"/>
    <w:rsid w:val="00A33178"/>
    <w:rsid w:val="00A3753A"/>
    <w:rsid w:val="00A508E4"/>
    <w:rsid w:val="00A66EDF"/>
    <w:rsid w:val="00A72B68"/>
    <w:rsid w:val="00A73F88"/>
    <w:rsid w:val="00A84641"/>
    <w:rsid w:val="00A87F05"/>
    <w:rsid w:val="00A918C3"/>
    <w:rsid w:val="00A953A3"/>
    <w:rsid w:val="00AA6C52"/>
    <w:rsid w:val="00AA6CE6"/>
    <w:rsid w:val="00AC2D6B"/>
    <w:rsid w:val="00AC52D1"/>
    <w:rsid w:val="00AC67E7"/>
    <w:rsid w:val="00AE1E13"/>
    <w:rsid w:val="00AE67E9"/>
    <w:rsid w:val="00AE7F5F"/>
    <w:rsid w:val="00AF2760"/>
    <w:rsid w:val="00B01915"/>
    <w:rsid w:val="00B03AD8"/>
    <w:rsid w:val="00B12A4D"/>
    <w:rsid w:val="00B13137"/>
    <w:rsid w:val="00B16CA5"/>
    <w:rsid w:val="00B20426"/>
    <w:rsid w:val="00B33472"/>
    <w:rsid w:val="00B35369"/>
    <w:rsid w:val="00B37030"/>
    <w:rsid w:val="00B404A2"/>
    <w:rsid w:val="00B55A24"/>
    <w:rsid w:val="00B561D0"/>
    <w:rsid w:val="00B57F9C"/>
    <w:rsid w:val="00B63C46"/>
    <w:rsid w:val="00B642BA"/>
    <w:rsid w:val="00B66319"/>
    <w:rsid w:val="00B80B82"/>
    <w:rsid w:val="00B81E93"/>
    <w:rsid w:val="00B86076"/>
    <w:rsid w:val="00B949A3"/>
    <w:rsid w:val="00B94A0A"/>
    <w:rsid w:val="00B94C58"/>
    <w:rsid w:val="00B97838"/>
    <w:rsid w:val="00BA3891"/>
    <w:rsid w:val="00BB1DD3"/>
    <w:rsid w:val="00BC0AA7"/>
    <w:rsid w:val="00BC1422"/>
    <w:rsid w:val="00BC5311"/>
    <w:rsid w:val="00BD0056"/>
    <w:rsid w:val="00BD2080"/>
    <w:rsid w:val="00BD3D18"/>
    <w:rsid w:val="00BD41D4"/>
    <w:rsid w:val="00BE257A"/>
    <w:rsid w:val="00BE5D60"/>
    <w:rsid w:val="00BE6796"/>
    <w:rsid w:val="00BF09DC"/>
    <w:rsid w:val="00BF2B91"/>
    <w:rsid w:val="00C01ED6"/>
    <w:rsid w:val="00C1632D"/>
    <w:rsid w:val="00C176A9"/>
    <w:rsid w:val="00C17B5F"/>
    <w:rsid w:val="00C2395A"/>
    <w:rsid w:val="00C361A5"/>
    <w:rsid w:val="00C37F38"/>
    <w:rsid w:val="00C43DDA"/>
    <w:rsid w:val="00C60A0D"/>
    <w:rsid w:val="00C625DF"/>
    <w:rsid w:val="00C6443F"/>
    <w:rsid w:val="00C714EA"/>
    <w:rsid w:val="00C73AA6"/>
    <w:rsid w:val="00C815B8"/>
    <w:rsid w:val="00C81FC3"/>
    <w:rsid w:val="00C83BF0"/>
    <w:rsid w:val="00C83F13"/>
    <w:rsid w:val="00C87FF1"/>
    <w:rsid w:val="00C91B1F"/>
    <w:rsid w:val="00CA1CE5"/>
    <w:rsid w:val="00CA23B6"/>
    <w:rsid w:val="00CB2266"/>
    <w:rsid w:val="00CF1FBD"/>
    <w:rsid w:val="00D26440"/>
    <w:rsid w:val="00D35861"/>
    <w:rsid w:val="00D45EEA"/>
    <w:rsid w:val="00D52645"/>
    <w:rsid w:val="00D55154"/>
    <w:rsid w:val="00D642FD"/>
    <w:rsid w:val="00D71A30"/>
    <w:rsid w:val="00D75E38"/>
    <w:rsid w:val="00D77B6F"/>
    <w:rsid w:val="00D865DC"/>
    <w:rsid w:val="00D93287"/>
    <w:rsid w:val="00DB771B"/>
    <w:rsid w:val="00DC143B"/>
    <w:rsid w:val="00DD0CFF"/>
    <w:rsid w:val="00DD3EAC"/>
    <w:rsid w:val="00DD3F53"/>
    <w:rsid w:val="00DE287C"/>
    <w:rsid w:val="00DE28B6"/>
    <w:rsid w:val="00DF2957"/>
    <w:rsid w:val="00E10F03"/>
    <w:rsid w:val="00E23DED"/>
    <w:rsid w:val="00E350DC"/>
    <w:rsid w:val="00E413FB"/>
    <w:rsid w:val="00E56497"/>
    <w:rsid w:val="00E71060"/>
    <w:rsid w:val="00E97C1E"/>
    <w:rsid w:val="00EA0DAE"/>
    <w:rsid w:val="00EB58C4"/>
    <w:rsid w:val="00ED20FE"/>
    <w:rsid w:val="00EE59FE"/>
    <w:rsid w:val="00F06CA5"/>
    <w:rsid w:val="00F12B72"/>
    <w:rsid w:val="00F15DDF"/>
    <w:rsid w:val="00F56DE0"/>
    <w:rsid w:val="00F7152E"/>
    <w:rsid w:val="00F83255"/>
    <w:rsid w:val="00F860A6"/>
    <w:rsid w:val="00F92025"/>
    <w:rsid w:val="00FA46E9"/>
    <w:rsid w:val="00FB253F"/>
    <w:rsid w:val="00FB43DF"/>
    <w:rsid w:val="00FB4EC1"/>
    <w:rsid w:val="00FC4554"/>
    <w:rsid w:val="00FD15F4"/>
    <w:rsid w:val="00FD25AE"/>
    <w:rsid w:val="00FD2D67"/>
    <w:rsid w:val="00FD31AE"/>
    <w:rsid w:val="00FE1C44"/>
    <w:rsid w:val="00FF00A9"/>
    <w:rsid w:val="00FF0DA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1283614"/>
  <w15:chartTrackingRefBased/>
  <w15:docId w15:val="{06547040-5FD7-41E6-A154-7E251CC54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9D4329"/>
    <w:pPr>
      <w:spacing w:after="0" w:line="280" w:lineRule="atLeast"/>
    </w:pPr>
    <w:rPr>
      <w:rFonts w:ascii="Arial" w:hAnsi="Arial"/>
      <w:sz w:val="20"/>
    </w:rPr>
  </w:style>
  <w:style w:type="paragraph" w:styleId="Kop1">
    <w:name w:val="heading 1"/>
    <w:basedOn w:val="Standaard"/>
    <w:next w:val="Standaard"/>
    <w:uiPriority w:val="9"/>
    <w:qFormat/>
    <w:rsid w:val="00687575"/>
    <w:pPr>
      <w:keepNext/>
      <w:keepLines/>
      <w:pageBreakBefore/>
      <w:numPr>
        <w:numId w:val="1"/>
      </w:numPr>
      <w:spacing w:after="420" w:line="420" w:lineRule="exact"/>
      <w:outlineLvl w:val="0"/>
    </w:pPr>
    <w:rPr>
      <w:rFonts w:eastAsiaTheme="majorEastAsia" w:cstheme="majorBidi"/>
      <w:b/>
      <w:sz w:val="36"/>
      <w:szCs w:val="32"/>
    </w:rPr>
  </w:style>
  <w:style w:type="paragraph" w:styleId="Kop2">
    <w:name w:val="heading 2"/>
    <w:basedOn w:val="Standaard"/>
    <w:next w:val="Standaard"/>
    <w:uiPriority w:val="9"/>
    <w:unhideWhenUsed/>
    <w:qFormat/>
    <w:rsid w:val="00D35861"/>
    <w:pPr>
      <w:keepNext/>
      <w:keepLines/>
      <w:numPr>
        <w:ilvl w:val="1"/>
        <w:numId w:val="1"/>
      </w:numPr>
      <w:spacing w:before="560" w:after="420"/>
      <w:outlineLvl w:val="1"/>
    </w:pPr>
    <w:rPr>
      <w:rFonts w:eastAsiaTheme="majorEastAsia" w:cstheme="majorBidi"/>
      <w:b/>
      <w:sz w:val="28"/>
      <w:szCs w:val="26"/>
    </w:rPr>
  </w:style>
  <w:style w:type="paragraph" w:styleId="Kop3">
    <w:name w:val="heading 3"/>
    <w:basedOn w:val="Standaard"/>
    <w:next w:val="Standaard"/>
    <w:uiPriority w:val="9"/>
    <w:unhideWhenUsed/>
    <w:qFormat/>
    <w:rsid w:val="00687575"/>
    <w:pPr>
      <w:keepNext/>
      <w:keepLines/>
      <w:numPr>
        <w:ilvl w:val="2"/>
        <w:numId w:val="1"/>
      </w:numPr>
      <w:spacing w:before="420" w:after="280"/>
      <w:outlineLvl w:val="2"/>
    </w:pPr>
    <w:rPr>
      <w:rFonts w:eastAsiaTheme="majorEastAsia" w:cstheme="majorBidi"/>
      <w:b/>
      <w:sz w:val="24"/>
      <w:szCs w:val="24"/>
    </w:rPr>
  </w:style>
  <w:style w:type="paragraph" w:styleId="Kop4">
    <w:name w:val="heading 4"/>
    <w:basedOn w:val="Standaard"/>
    <w:next w:val="Standaard"/>
    <w:uiPriority w:val="9"/>
    <w:unhideWhenUsed/>
    <w:qFormat/>
    <w:rsid w:val="003230EE"/>
    <w:pPr>
      <w:keepNext/>
      <w:keepLines/>
      <w:numPr>
        <w:ilvl w:val="3"/>
        <w:numId w:val="1"/>
      </w:numPr>
      <w:spacing w:before="280" w:after="140"/>
      <w:outlineLvl w:val="3"/>
    </w:pPr>
    <w:rPr>
      <w:rFonts w:eastAsiaTheme="majorEastAsia" w:cstheme="majorBidi"/>
      <w:b/>
      <w:iCs/>
    </w:rPr>
  </w:style>
  <w:style w:type="paragraph" w:styleId="Kop5">
    <w:name w:val="heading 5"/>
    <w:basedOn w:val="Standaard"/>
    <w:next w:val="Standaard"/>
    <w:uiPriority w:val="9"/>
    <w:unhideWhenUsed/>
    <w:qFormat/>
    <w:rsid w:val="003230EE"/>
    <w:pPr>
      <w:keepNext/>
      <w:keepLines/>
      <w:numPr>
        <w:ilvl w:val="4"/>
        <w:numId w:val="1"/>
      </w:numPr>
      <w:spacing w:before="40"/>
      <w:outlineLvl w:val="4"/>
    </w:pPr>
    <w:rPr>
      <w:rFonts w:eastAsiaTheme="majorEastAsia" w:cstheme="majorBidi"/>
      <w:i/>
    </w:rPr>
  </w:style>
  <w:style w:type="paragraph" w:styleId="Kop6">
    <w:name w:val="heading 6"/>
    <w:basedOn w:val="Standaard"/>
    <w:next w:val="Standaard"/>
    <w:uiPriority w:val="9"/>
    <w:unhideWhenUsed/>
    <w:qFormat/>
    <w:rsid w:val="003230EE"/>
    <w:pPr>
      <w:keepNext/>
      <w:keepLines/>
      <w:numPr>
        <w:ilvl w:val="5"/>
        <w:numId w:val="1"/>
      </w:numPr>
      <w:spacing w:before="40"/>
      <w:outlineLvl w:val="5"/>
    </w:pPr>
    <w:rPr>
      <w:rFonts w:eastAsiaTheme="majorEastAsia" w:cstheme="majorBidi"/>
    </w:rPr>
  </w:style>
  <w:style w:type="paragraph" w:styleId="Kop7">
    <w:name w:val="heading 7"/>
    <w:basedOn w:val="Standaard"/>
    <w:next w:val="Standaard"/>
    <w:uiPriority w:val="9"/>
    <w:unhideWhenUsed/>
    <w:qFormat/>
    <w:rsid w:val="003230EE"/>
    <w:pPr>
      <w:keepNext/>
      <w:keepLines/>
      <w:spacing w:before="280"/>
      <w:outlineLvl w:val="6"/>
    </w:pPr>
    <w:rPr>
      <w:rFonts w:eastAsiaTheme="majorEastAsia" w:cstheme="majorBidi"/>
      <w:b/>
      <w:iCs/>
    </w:rPr>
  </w:style>
  <w:style w:type="paragraph" w:styleId="Kop8">
    <w:name w:val="heading 8"/>
    <w:basedOn w:val="Standaard"/>
    <w:next w:val="Standaard"/>
    <w:uiPriority w:val="9"/>
    <w:unhideWhenUsed/>
    <w:qFormat/>
    <w:rsid w:val="003230EE"/>
    <w:pPr>
      <w:keepNext/>
      <w:keepLines/>
      <w:spacing w:before="280"/>
      <w:outlineLvl w:val="7"/>
    </w:pPr>
    <w:rPr>
      <w:rFonts w:eastAsiaTheme="majorEastAsia" w:cstheme="majorBidi"/>
      <w:i/>
      <w:szCs w:val="21"/>
    </w:rPr>
  </w:style>
  <w:style w:type="paragraph" w:styleId="Kop9">
    <w:name w:val="heading 9"/>
    <w:basedOn w:val="Standaard"/>
    <w:next w:val="Standaard"/>
    <w:uiPriority w:val="9"/>
    <w:unhideWhenUsed/>
    <w:qFormat/>
    <w:rsid w:val="003230EE"/>
    <w:pPr>
      <w:keepNext/>
      <w:keepLines/>
      <w:spacing w:before="280"/>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uiPriority w:val="99"/>
    <w:unhideWhenUsed/>
    <w:rsid w:val="00A3753A"/>
    <w:pPr>
      <w:tabs>
        <w:tab w:val="center" w:pos="4536"/>
        <w:tab w:val="right" w:pos="9072"/>
      </w:tabs>
      <w:spacing w:line="240" w:lineRule="auto"/>
    </w:pPr>
  </w:style>
  <w:style w:type="paragraph" w:styleId="Voettekst">
    <w:name w:val="footer"/>
    <w:basedOn w:val="Standaard"/>
    <w:uiPriority w:val="99"/>
    <w:unhideWhenUsed/>
    <w:rsid w:val="00A3753A"/>
    <w:pPr>
      <w:spacing w:line="240" w:lineRule="auto"/>
    </w:pPr>
    <w:rPr>
      <w:sz w:val="18"/>
    </w:rPr>
  </w:style>
  <w:style w:type="paragraph" w:customStyle="1" w:styleId="Figuurbijschrift">
    <w:name w:val="Figuurbijschrift"/>
    <w:basedOn w:val="Standaard"/>
    <w:next w:val="Standaard"/>
    <w:qFormat/>
    <w:rsid w:val="005068DD"/>
    <w:pPr>
      <w:keepLines/>
      <w:numPr>
        <w:numId w:val="2"/>
      </w:numPr>
      <w:spacing w:before="140" w:after="280"/>
    </w:pPr>
    <w:rPr>
      <w:i/>
    </w:rPr>
  </w:style>
  <w:style w:type="paragraph" w:customStyle="1" w:styleId="Tabeltitel">
    <w:name w:val="Tabeltitel"/>
    <w:basedOn w:val="Standaard"/>
    <w:next w:val="Standaard"/>
    <w:qFormat/>
    <w:rsid w:val="005068DD"/>
    <w:pPr>
      <w:keepNext/>
      <w:keepLines/>
      <w:numPr>
        <w:numId w:val="3"/>
      </w:numPr>
      <w:spacing w:before="280" w:after="140"/>
    </w:pPr>
  </w:style>
  <w:style w:type="character" w:styleId="Tekstvantijdelijkeaanduiding">
    <w:name w:val="Placeholder Text"/>
    <w:basedOn w:val="Standaardalinea-lettertype"/>
    <w:uiPriority w:val="99"/>
    <w:semiHidden/>
    <w:rsid w:val="00B01915"/>
    <w:rPr>
      <w:color w:val="808080"/>
    </w:rPr>
  </w:style>
  <w:style w:type="character" w:styleId="Hyperlink">
    <w:name w:val="Hyperlink"/>
    <w:basedOn w:val="Standaardalinea-lettertype"/>
    <w:uiPriority w:val="99"/>
    <w:unhideWhenUsed/>
    <w:rsid w:val="008409C5"/>
    <w:rPr>
      <w:color w:val="0563C1" w:themeColor="hyperlink"/>
      <w:u w:val="single"/>
    </w:rPr>
  </w:style>
  <w:style w:type="character" w:styleId="Onopgelostemelding">
    <w:name w:val="Unresolved Mention"/>
    <w:basedOn w:val="Standaardalinea-lettertype"/>
    <w:uiPriority w:val="99"/>
    <w:semiHidden/>
    <w:unhideWhenUsed/>
    <w:rsid w:val="008409C5"/>
    <w:rPr>
      <w:color w:val="605E5C"/>
      <w:shd w:val="clear" w:color="auto" w:fill="E1DFDD"/>
    </w:rPr>
  </w:style>
  <w:style w:type="paragraph" w:styleId="Normaalweb">
    <w:name w:val="Normal (Web)"/>
    <w:basedOn w:val="Standaard"/>
    <w:uiPriority w:val="99"/>
    <w:semiHidden/>
    <w:unhideWhenUsed/>
    <w:rsid w:val="00BA3891"/>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Voetnoottekst">
    <w:name w:val="footnote text"/>
    <w:basedOn w:val="Standaard"/>
    <w:link w:val="VoetnoottekstChar"/>
    <w:uiPriority w:val="99"/>
    <w:semiHidden/>
    <w:unhideWhenUsed/>
    <w:rsid w:val="003E32D1"/>
    <w:pPr>
      <w:spacing w:line="240" w:lineRule="auto"/>
    </w:pPr>
    <w:rPr>
      <w:szCs w:val="20"/>
    </w:rPr>
  </w:style>
  <w:style w:type="character" w:customStyle="1" w:styleId="VoetnoottekstChar">
    <w:name w:val="Voetnoottekst Char"/>
    <w:basedOn w:val="Standaardalinea-lettertype"/>
    <w:link w:val="Voetnoottekst"/>
    <w:uiPriority w:val="99"/>
    <w:semiHidden/>
    <w:rsid w:val="003E32D1"/>
    <w:rPr>
      <w:rFonts w:ascii="Arial" w:hAnsi="Arial"/>
      <w:sz w:val="20"/>
      <w:szCs w:val="20"/>
    </w:rPr>
  </w:style>
  <w:style w:type="character" w:styleId="Voetnootmarkering">
    <w:name w:val="footnote reference"/>
    <w:basedOn w:val="Standaardalinea-lettertype"/>
    <w:uiPriority w:val="99"/>
    <w:semiHidden/>
    <w:unhideWhenUsed/>
    <w:rsid w:val="003E32D1"/>
    <w:rPr>
      <w:vertAlign w:val="superscript"/>
    </w:rPr>
  </w:style>
  <w:style w:type="paragraph" w:styleId="Titel">
    <w:name w:val="Title"/>
    <w:basedOn w:val="Standaard"/>
    <w:next w:val="Standaard"/>
    <w:link w:val="TitelChar"/>
    <w:uiPriority w:val="10"/>
    <w:qFormat/>
    <w:rsid w:val="007E3673"/>
    <w:pPr>
      <w:spacing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7E3673"/>
    <w:rPr>
      <w:rFonts w:asciiTheme="majorHAnsi" w:eastAsiaTheme="majorEastAsia" w:hAnsiTheme="majorHAnsi" w:cstheme="majorBidi"/>
      <w:spacing w:val="-10"/>
      <w:kern w:val="28"/>
      <w:sz w:val="56"/>
      <w:szCs w:val="56"/>
    </w:rPr>
  </w:style>
  <w:style w:type="character" w:styleId="GevolgdeHyperlink">
    <w:name w:val="FollowedHyperlink"/>
    <w:basedOn w:val="Standaardalinea-lettertype"/>
    <w:uiPriority w:val="99"/>
    <w:semiHidden/>
    <w:unhideWhenUsed/>
    <w:rsid w:val="0066648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085077">
      <w:bodyDiv w:val="1"/>
      <w:marLeft w:val="0"/>
      <w:marRight w:val="0"/>
      <w:marTop w:val="0"/>
      <w:marBottom w:val="0"/>
      <w:divBdr>
        <w:top w:val="none" w:sz="0" w:space="0" w:color="auto"/>
        <w:left w:val="none" w:sz="0" w:space="0" w:color="auto"/>
        <w:bottom w:val="none" w:sz="0" w:space="0" w:color="auto"/>
        <w:right w:val="none" w:sz="0" w:space="0" w:color="auto"/>
      </w:divBdr>
    </w:div>
    <w:div w:id="109056566">
      <w:marLeft w:val="0"/>
      <w:marRight w:val="0"/>
      <w:marTop w:val="240"/>
      <w:marBottom w:val="240"/>
      <w:divBdr>
        <w:top w:val="none" w:sz="0" w:space="0" w:color="auto"/>
        <w:left w:val="single" w:sz="48" w:space="4" w:color="E05252"/>
        <w:bottom w:val="none" w:sz="0" w:space="0" w:color="auto"/>
        <w:right w:val="none" w:sz="0" w:space="0" w:color="auto"/>
      </w:divBdr>
    </w:div>
    <w:div w:id="684479791">
      <w:marLeft w:val="0"/>
      <w:marRight w:val="0"/>
      <w:marTop w:val="240"/>
      <w:marBottom w:val="240"/>
      <w:divBdr>
        <w:top w:val="none" w:sz="0" w:space="0" w:color="auto"/>
        <w:left w:val="single" w:sz="48" w:space="4" w:color="52E052"/>
        <w:bottom w:val="none" w:sz="0" w:space="0" w:color="auto"/>
        <w:right w:val="none" w:sz="0" w:space="0" w:color="auto"/>
      </w:divBdr>
    </w:div>
    <w:div w:id="848326000">
      <w:marLeft w:val="0"/>
      <w:marRight w:val="0"/>
      <w:marTop w:val="240"/>
      <w:marBottom w:val="240"/>
      <w:divBdr>
        <w:top w:val="none" w:sz="0" w:space="0" w:color="auto"/>
        <w:left w:val="single" w:sz="48" w:space="4" w:color="C0C0C0"/>
        <w:bottom w:val="none" w:sz="0" w:space="0" w:color="auto"/>
        <w:right w:val="none" w:sz="0" w:space="0" w:color="auto"/>
      </w:divBdr>
    </w:div>
    <w:div w:id="1191140449">
      <w:marLeft w:val="0"/>
      <w:marRight w:val="0"/>
      <w:marTop w:val="240"/>
      <w:marBottom w:val="240"/>
      <w:divBdr>
        <w:top w:val="none" w:sz="0" w:space="0" w:color="auto"/>
        <w:left w:val="single" w:sz="48" w:space="4" w:color="00FF00"/>
        <w:bottom w:val="none" w:sz="0" w:space="0" w:color="auto"/>
        <w:right w:val="none" w:sz="0" w:space="0" w:color="auto"/>
      </w:divBdr>
    </w:div>
    <w:div w:id="1682972131">
      <w:marLeft w:val="0"/>
      <w:marRight w:val="0"/>
      <w:marTop w:val="240"/>
      <w:marBottom w:val="240"/>
      <w:divBdr>
        <w:top w:val="none" w:sz="0" w:space="0" w:color="auto"/>
        <w:left w:val="single" w:sz="48" w:space="4" w:color="FFFF00"/>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Werkbestanden\Geonovum\word2werkversie\input\respec.dotm"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B4A825-A623-4CAB-8D57-9F3C47D40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respec.dotm</Template>
  <TotalTime>2018</TotalTime>
  <Pages>21</Pages>
  <Words>2244</Words>
  <Characters>12343</Characters>
  <Application>Microsoft Office Word</Application>
  <DocSecurity>0</DocSecurity>
  <Lines>102</Lines>
  <Paragraphs>29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 Wolbers</dc:creator>
  <cp:keywords/>
  <dc:description/>
  <cp:lastModifiedBy>Gerard Wolbers</cp:lastModifiedBy>
  <cp:revision>126</cp:revision>
  <dcterms:created xsi:type="dcterms:W3CDTF">2023-01-14T18:21:00Z</dcterms:created>
  <dcterms:modified xsi:type="dcterms:W3CDTF">2024-10-01T12:51:00Z</dcterms:modified>
</cp:coreProperties>
</file>